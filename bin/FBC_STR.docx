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523C34" w14:textId="77777777" w:rsidR="00AE5327" w:rsidRPr="00B642ED" w:rsidRDefault="003621B8">
      <w:pPr>
        <w:pStyle w:val="page1title"/>
        <w:framePr w:w="9115" w:wrap="notBeside"/>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387"/>
          <w:tab w:val="clear" w:pos="5670"/>
          <w:tab w:val="clear" w:pos="5954"/>
          <w:tab w:val="clear" w:pos="6237"/>
          <w:tab w:val="clear" w:pos="6521"/>
          <w:tab w:val="clear" w:pos="6804"/>
          <w:tab w:val="clear" w:pos="7088"/>
          <w:tab w:val="clear" w:pos="7371"/>
          <w:tab w:val="clear" w:pos="7655"/>
          <w:tab w:val="clear" w:pos="7938"/>
          <w:tab w:val="clear" w:pos="8222"/>
          <w:tab w:val="clear" w:pos="8505"/>
          <w:tab w:val="clear" w:pos="8789"/>
          <w:tab w:val="clear" w:pos="9072"/>
        </w:tabs>
        <w:ind w:right="48"/>
        <w:rPr>
          <w:lang w:val="en-US"/>
        </w:rPr>
      </w:pPr>
      <w:r w:rsidRPr="00B642ED">
        <w:rPr>
          <w:lang w:val="en-US"/>
        </w:rPr>
        <w:fldChar w:fldCharType="begin"/>
      </w:r>
      <w:r w:rsidRPr="00B642ED">
        <w:rPr>
          <w:lang w:val="en-US"/>
        </w:rPr>
        <w:instrText xml:space="preserve"> TITLE   \* MERGEFORMAT </w:instrText>
      </w:r>
      <w:r w:rsidRPr="00B642ED">
        <w:rPr>
          <w:lang w:val="en-US"/>
        </w:rPr>
        <w:fldChar w:fldCharType="separate"/>
      </w:r>
      <w:r w:rsidR="00BC3E88">
        <w:rPr>
          <w:lang w:val="en-US"/>
        </w:rPr>
        <w:t>System Test Report</w:t>
      </w:r>
      <w:r w:rsidRPr="00B642ED">
        <w:rPr>
          <w:lang w:val="en-US"/>
        </w:rPr>
        <w:fldChar w:fldCharType="end"/>
      </w:r>
    </w:p>
    <w:p w14:paraId="4EDC7945" w14:textId="77777777" w:rsidR="000A7BB5" w:rsidRPr="00B642ED" w:rsidRDefault="000A7BB5">
      <w:pPr>
        <w:pStyle w:val="page1title"/>
        <w:framePr w:w="9115" w:wrap="notBeside"/>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387"/>
          <w:tab w:val="clear" w:pos="5670"/>
          <w:tab w:val="clear" w:pos="5954"/>
          <w:tab w:val="clear" w:pos="6237"/>
          <w:tab w:val="clear" w:pos="6521"/>
          <w:tab w:val="clear" w:pos="6804"/>
          <w:tab w:val="clear" w:pos="7088"/>
          <w:tab w:val="clear" w:pos="7371"/>
          <w:tab w:val="clear" w:pos="7655"/>
          <w:tab w:val="clear" w:pos="7938"/>
          <w:tab w:val="clear" w:pos="8222"/>
          <w:tab w:val="clear" w:pos="8505"/>
          <w:tab w:val="clear" w:pos="8789"/>
          <w:tab w:val="clear" w:pos="9072"/>
        </w:tabs>
        <w:ind w:right="48"/>
        <w:rPr>
          <w:lang w:val="en-US"/>
        </w:rPr>
      </w:pPr>
      <w:proofErr w:type="gramStart"/>
      <w:r w:rsidRPr="00B642ED">
        <w:rPr>
          <w:lang w:val="en-US"/>
        </w:rPr>
        <w:t>for</w:t>
      </w:r>
      <w:proofErr w:type="gramEnd"/>
    </w:p>
    <w:p w14:paraId="7B2538DC" w14:textId="77777777" w:rsidR="000A7BB5" w:rsidRPr="00B642ED" w:rsidRDefault="008B3CE9">
      <w:pPr>
        <w:pStyle w:val="page1title"/>
        <w:framePr w:w="9115" w:wrap="notBeside"/>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387"/>
          <w:tab w:val="clear" w:pos="5670"/>
          <w:tab w:val="clear" w:pos="5954"/>
          <w:tab w:val="clear" w:pos="6237"/>
          <w:tab w:val="clear" w:pos="6521"/>
          <w:tab w:val="clear" w:pos="6804"/>
          <w:tab w:val="clear" w:pos="7088"/>
          <w:tab w:val="clear" w:pos="7371"/>
          <w:tab w:val="clear" w:pos="7655"/>
          <w:tab w:val="clear" w:pos="7938"/>
          <w:tab w:val="clear" w:pos="8222"/>
          <w:tab w:val="clear" w:pos="8505"/>
          <w:tab w:val="clear" w:pos="8789"/>
          <w:tab w:val="clear" w:pos="9072"/>
        </w:tabs>
        <w:ind w:right="48"/>
        <w:rPr>
          <w:lang w:val="en-US"/>
        </w:rPr>
      </w:pPr>
      <w:fldSimple w:instr=" MERGEFIELD  $release.Name  \* MERGEFORMAT ">
        <w:r w:rsidR="00A915C7">
          <w:rPr>
            <w:noProof/>
          </w:rPr>
          <w:t>«$release.Name»</w:t>
        </w:r>
      </w:fldSimple>
      <w:r w:rsidR="00A915C7">
        <w:t>_</w:t>
      </w:r>
      <w:fldSimple w:instr=" MERGEFIELD  $release.Version  \* MERGEFORMAT ">
        <w:r w:rsidR="00A915C7">
          <w:rPr>
            <w:noProof/>
          </w:rPr>
          <w:t>«$release.Version»</w:t>
        </w:r>
      </w:fldSimple>
    </w:p>
    <w:tbl>
      <w:tblPr>
        <w:tblW w:w="0" w:type="auto"/>
        <w:tblLayout w:type="fixed"/>
        <w:tblCellMar>
          <w:left w:w="107" w:type="dxa"/>
          <w:right w:w="107" w:type="dxa"/>
        </w:tblCellMar>
        <w:tblLook w:val="0000" w:firstRow="0" w:lastRow="0" w:firstColumn="0" w:lastColumn="0" w:noHBand="0" w:noVBand="0"/>
      </w:tblPr>
      <w:tblGrid>
        <w:gridCol w:w="2092"/>
        <w:gridCol w:w="6815"/>
      </w:tblGrid>
      <w:tr w:rsidR="000A7BB5" w:rsidRPr="00B642ED" w14:paraId="242A5C4E" w14:textId="77777777">
        <w:trPr>
          <w:cantSplit/>
          <w:trHeight w:val="320"/>
        </w:trPr>
        <w:tc>
          <w:tcPr>
            <w:tcW w:w="2092" w:type="dxa"/>
          </w:tcPr>
          <w:p w14:paraId="5E03463B" w14:textId="77777777" w:rsidR="000A7BB5" w:rsidRPr="00B642ED" w:rsidRDefault="000A7BB5">
            <w:pPr>
              <w:framePr w:hSpace="284" w:wrap="notBeside" w:hAnchor="page" w:x="1618" w:yAlign="bottom"/>
              <w:tabs>
                <w:tab w:val="clear" w:pos="5387"/>
                <w:tab w:val="clear" w:pos="6804"/>
                <w:tab w:val="left" w:pos="624"/>
                <w:tab w:val="left" w:pos="3504"/>
                <w:tab w:val="center" w:pos="4656"/>
                <w:tab w:val="left" w:pos="5376"/>
                <w:tab w:val="left" w:pos="6096"/>
                <w:tab w:val="left" w:pos="6816"/>
                <w:tab w:val="left" w:pos="7536"/>
                <w:tab w:val="left" w:pos="8256"/>
                <w:tab w:val="left" w:pos="8976"/>
              </w:tabs>
              <w:rPr>
                <w:b/>
                <w:lang w:val="en-US"/>
              </w:rPr>
            </w:pPr>
            <w:r w:rsidRPr="00B642ED">
              <w:rPr>
                <w:b/>
                <w:lang w:val="en-US"/>
              </w:rPr>
              <w:t>DOCUMENT ID</w:t>
            </w:r>
            <w:r w:rsidRPr="00B642ED">
              <w:rPr>
                <w:b/>
                <w:lang w:val="en-US"/>
              </w:rPr>
              <w:tab/>
            </w:r>
            <w:r w:rsidRPr="00B642ED">
              <w:rPr>
                <w:b/>
                <w:lang w:val="en-US"/>
              </w:rPr>
              <w:tab/>
              <w:t>:</w:t>
            </w:r>
          </w:p>
        </w:tc>
        <w:tc>
          <w:tcPr>
            <w:tcW w:w="6815" w:type="dxa"/>
          </w:tcPr>
          <w:p w14:paraId="3EAA3E71" w14:textId="77777777" w:rsidR="000A7BB5" w:rsidRPr="00B642ED" w:rsidRDefault="000A7BB5">
            <w:pPr>
              <w:pStyle w:val="documentno"/>
              <w:framePr w:wrap="auto" w:hAnchor="text" w:x="1618"/>
              <w:tabs>
                <w:tab w:val="left" w:pos="6930"/>
              </w:tabs>
              <w:rPr>
                <w:lang w:val="en-US"/>
              </w:rPr>
            </w:pPr>
            <w:r w:rsidRPr="00B642ED">
              <w:rPr>
                <w:rFonts w:cs="Arial"/>
                <w:lang w:val="en-US"/>
              </w:rPr>
              <w:t>CNCZ/ANRITSU/QMPA_CZ/PROJ/STR</w:t>
            </w:r>
          </w:p>
        </w:tc>
      </w:tr>
      <w:tr w:rsidR="000A7BB5" w:rsidRPr="00B642ED" w14:paraId="1CEAFA5A" w14:textId="77777777">
        <w:trPr>
          <w:cantSplit/>
          <w:trHeight w:val="320"/>
        </w:trPr>
        <w:tc>
          <w:tcPr>
            <w:tcW w:w="2092" w:type="dxa"/>
          </w:tcPr>
          <w:p w14:paraId="0823DB5B" w14:textId="77777777" w:rsidR="000A7BB5" w:rsidRPr="00B642ED" w:rsidRDefault="000A7BB5">
            <w:pPr>
              <w:framePr w:hSpace="284" w:wrap="notBeside" w:hAnchor="page" w:x="1618" w:yAlign="bottom"/>
              <w:tabs>
                <w:tab w:val="clear" w:pos="5387"/>
                <w:tab w:val="clear" w:pos="6804"/>
                <w:tab w:val="left" w:pos="624"/>
                <w:tab w:val="left" w:pos="3504"/>
                <w:tab w:val="center" w:pos="4656"/>
                <w:tab w:val="left" w:pos="5376"/>
                <w:tab w:val="left" w:pos="6096"/>
                <w:tab w:val="left" w:pos="6816"/>
                <w:tab w:val="left" w:pos="7536"/>
                <w:tab w:val="left" w:pos="8256"/>
                <w:tab w:val="left" w:pos="8976"/>
              </w:tabs>
              <w:rPr>
                <w:b/>
                <w:lang w:val="en-US"/>
              </w:rPr>
            </w:pPr>
            <w:r w:rsidRPr="00B642ED">
              <w:rPr>
                <w:b/>
                <w:lang w:val="en-US"/>
              </w:rPr>
              <w:t>WRITTEN BY</w:t>
            </w:r>
            <w:r w:rsidRPr="00B642ED">
              <w:rPr>
                <w:b/>
                <w:lang w:val="en-US"/>
              </w:rPr>
              <w:tab/>
            </w:r>
            <w:r w:rsidRPr="00B642ED">
              <w:rPr>
                <w:b/>
                <w:lang w:val="en-US"/>
              </w:rPr>
              <w:tab/>
              <w:t>:</w:t>
            </w:r>
          </w:p>
        </w:tc>
        <w:tc>
          <w:tcPr>
            <w:tcW w:w="6815" w:type="dxa"/>
          </w:tcPr>
          <w:p w14:paraId="62A2DC51" w14:textId="77777777" w:rsidR="000A7BB5" w:rsidRPr="00B642ED" w:rsidRDefault="008B3CE9">
            <w:pPr>
              <w:pStyle w:val="author"/>
              <w:framePr w:wrap="auto" w:hAnchor="text" w:x="1618"/>
              <w:rPr>
                <w:sz w:val="20"/>
                <w:lang w:val="en-US"/>
              </w:rPr>
            </w:pPr>
            <w:fldSimple w:instr=" MERGEFIELD $release.Author \* MERGEFORMAT ">
              <w:r w:rsidR="00A915C7">
                <w:rPr>
                  <w:noProof/>
                </w:rPr>
                <w:t>«$release.Author»</w:t>
              </w:r>
            </w:fldSimple>
          </w:p>
        </w:tc>
      </w:tr>
      <w:tr w:rsidR="000A7BB5" w:rsidRPr="00B642ED" w14:paraId="5004583C" w14:textId="77777777">
        <w:trPr>
          <w:cantSplit/>
          <w:trHeight w:val="320"/>
        </w:trPr>
        <w:tc>
          <w:tcPr>
            <w:tcW w:w="2092" w:type="dxa"/>
          </w:tcPr>
          <w:p w14:paraId="7D9309E3" w14:textId="77777777" w:rsidR="000A7BB5" w:rsidRPr="00B642ED" w:rsidRDefault="000A7BB5">
            <w:pPr>
              <w:framePr w:hSpace="284" w:wrap="notBeside" w:hAnchor="page" w:x="1618" w:yAlign="bottom"/>
              <w:tabs>
                <w:tab w:val="clear" w:pos="5387"/>
                <w:tab w:val="clear" w:pos="6804"/>
                <w:tab w:val="left" w:pos="624"/>
                <w:tab w:val="left" w:pos="3504"/>
                <w:tab w:val="center" w:pos="4656"/>
                <w:tab w:val="left" w:pos="5376"/>
                <w:tab w:val="left" w:pos="6096"/>
                <w:tab w:val="left" w:pos="6816"/>
                <w:tab w:val="left" w:pos="7536"/>
                <w:tab w:val="left" w:pos="8256"/>
                <w:tab w:val="left" w:pos="8976"/>
              </w:tabs>
              <w:rPr>
                <w:b/>
                <w:lang w:val="en-US"/>
              </w:rPr>
            </w:pPr>
            <w:r w:rsidRPr="00B642ED">
              <w:rPr>
                <w:b/>
                <w:lang w:val="en-US"/>
              </w:rPr>
              <w:t>APPROVED BY</w:t>
            </w:r>
            <w:r w:rsidRPr="00B642ED">
              <w:rPr>
                <w:b/>
                <w:lang w:val="en-US"/>
              </w:rPr>
              <w:tab/>
              <w:t>:</w:t>
            </w:r>
          </w:p>
        </w:tc>
        <w:tc>
          <w:tcPr>
            <w:tcW w:w="6815" w:type="dxa"/>
          </w:tcPr>
          <w:p w14:paraId="0CEF3657" w14:textId="77777777" w:rsidR="000A7BB5" w:rsidRPr="00B642ED" w:rsidRDefault="00B22520">
            <w:pPr>
              <w:pStyle w:val="apprby"/>
              <w:framePr w:wrap="auto" w:hAnchor="page" w:x="1618"/>
              <w:rPr>
                <w:lang w:val="en-US"/>
              </w:rPr>
            </w:pPr>
            <w:r w:rsidRPr="00B642ED">
              <w:rPr>
                <w:lang w:val="en-US"/>
              </w:rPr>
              <w:fldChar w:fldCharType="begin"/>
            </w:r>
            <w:r w:rsidRPr="00B642ED">
              <w:rPr>
                <w:lang w:val="en-US"/>
              </w:rPr>
              <w:instrText xml:space="preserve"> DOCPROPERTY  Manager  \* MERGEFORMAT </w:instrText>
            </w:r>
            <w:r w:rsidRPr="00B642ED">
              <w:rPr>
                <w:lang w:val="en-US"/>
              </w:rPr>
              <w:fldChar w:fldCharType="separate"/>
            </w:r>
            <w:r w:rsidR="00BC3E88">
              <w:rPr>
                <w:lang w:val="en-US"/>
              </w:rPr>
              <w:t xml:space="preserve">Adrian </w:t>
            </w:r>
            <w:proofErr w:type="spellStart"/>
            <w:r w:rsidR="00BC3E88">
              <w:rPr>
                <w:lang w:val="en-US"/>
              </w:rPr>
              <w:t>Ichimescu</w:t>
            </w:r>
            <w:proofErr w:type="spellEnd"/>
            <w:r w:rsidRPr="00B642ED">
              <w:rPr>
                <w:lang w:val="en-US"/>
              </w:rPr>
              <w:fldChar w:fldCharType="end"/>
            </w:r>
          </w:p>
        </w:tc>
      </w:tr>
      <w:tr w:rsidR="000A7BB5" w:rsidRPr="00B642ED" w14:paraId="5E66834E" w14:textId="77777777">
        <w:trPr>
          <w:cantSplit/>
          <w:trHeight w:val="320"/>
        </w:trPr>
        <w:tc>
          <w:tcPr>
            <w:tcW w:w="2092" w:type="dxa"/>
          </w:tcPr>
          <w:p w14:paraId="51B9CB37" w14:textId="77777777" w:rsidR="000A7BB5" w:rsidRPr="00B642ED" w:rsidRDefault="000A7BB5">
            <w:pPr>
              <w:framePr w:hSpace="284" w:wrap="notBeside" w:hAnchor="page" w:x="1618" w:yAlign="bottom"/>
              <w:tabs>
                <w:tab w:val="clear" w:pos="5387"/>
                <w:tab w:val="clear" w:pos="6804"/>
                <w:tab w:val="left" w:pos="624"/>
                <w:tab w:val="left" w:pos="3504"/>
                <w:tab w:val="center" w:pos="4656"/>
                <w:tab w:val="left" w:pos="5376"/>
                <w:tab w:val="left" w:pos="6096"/>
                <w:tab w:val="left" w:pos="6816"/>
                <w:tab w:val="left" w:pos="7536"/>
                <w:tab w:val="left" w:pos="8256"/>
                <w:tab w:val="left" w:pos="8976"/>
              </w:tabs>
              <w:rPr>
                <w:b/>
                <w:lang w:val="en-US"/>
              </w:rPr>
            </w:pPr>
            <w:r w:rsidRPr="00B642ED">
              <w:rPr>
                <w:b/>
                <w:lang w:val="en-US"/>
              </w:rPr>
              <w:t>DISTRIBUTION</w:t>
            </w:r>
            <w:r w:rsidRPr="00B642ED">
              <w:rPr>
                <w:b/>
                <w:lang w:val="en-US"/>
              </w:rPr>
              <w:tab/>
              <w:t>:</w:t>
            </w:r>
          </w:p>
        </w:tc>
        <w:tc>
          <w:tcPr>
            <w:tcW w:w="6815" w:type="dxa"/>
          </w:tcPr>
          <w:p w14:paraId="5FB5D984" w14:textId="77777777" w:rsidR="000A7BB5" w:rsidRPr="00B642ED" w:rsidRDefault="000A7BB5">
            <w:pPr>
              <w:pStyle w:val="distribution"/>
              <w:framePr w:wrap="auto" w:hAnchor="page" w:x="1618"/>
              <w:rPr>
                <w:lang w:val="en-US"/>
              </w:rPr>
            </w:pPr>
            <w:r w:rsidRPr="00B642ED">
              <w:rPr>
                <w:lang w:val="en-US"/>
              </w:rPr>
              <w:t>None</w:t>
            </w:r>
          </w:p>
        </w:tc>
      </w:tr>
      <w:tr w:rsidR="000A7BB5" w:rsidRPr="00B642ED" w14:paraId="4F15776D" w14:textId="77777777" w:rsidTr="00BB494E">
        <w:trPr>
          <w:cantSplit/>
          <w:trHeight w:val="296"/>
        </w:trPr>
        <w:tc>
          <w:tcPr>
            <w:tcW w:w="2092" w:type="dxa"/>
          </w:tcPr>
          <w:p w14:paraId="1DC825D3" w14:textId="77777777" w:rsidR="000A7BB5" w:rsidRPr="00B642ED" w:rsidRDefault="000A7BB5">
            <w:pPr>
              <w:framePr w:hSpace="284" w:wrap="notBeside" w:hAnchor="page" w:x="1618" w:yAlign="bottom"/>
              <w:tabs>
                <w:tab w:val="clear" w:pos="5387"/>
                <w:tab w:val="clear" w:pos="6804"/>
                <w:tab w:val="left" w:pos="624"/>
                <w:tab w:val="left" w:pos="3504"/>
                <w:tab w:val="center" w:pos="4656"/>
                <w:tab w:val="left" w:pos="5376"/>
                <w:tab w:val="left" w:pos="6096"/>
                <w:tab w:val="left" w:pos="6816"/>
                <w:tab w:val="left" w:pos="7536"/>
                <w:tab w:val="left" w:pos="8256"/>
                <w:tab w:val="left" w:pos="8976"/>
              </w:tabs>
              <w:rPr>
                <w:b/>
                <w:lang w:val="en-US"/>
              </w:rPr>
            </w:pPr>
            <w:r w:rsidRPr="00B642ED">
              <w:rPr>
                <w:b/>
                <w:lang w:val="en-US"/>
              </w:rPr>
              <w:t>VERSION</w:t>
            </w:r>
            <w:r w:rsidRPr="00B642ED">
              <w:rPr>
                <w:b/>
                <w:lang w:val="en-US"/>
              </w:rPr>
              <w:tab/>
            </w:r>
            <w:r w:rsidRPr="00B642ED">
              <w:rPr>
                <w:b/>
                <w:lang w:val="en-US"/>
              </w:rPr>
              <w:tab/>
            </w:r>
            <w:r w:rsidRPr="00B642ED">
              <w:rPr>
                <w:b/>
                <w:lang w:val="en-US"/>
              </w:rPr>
              <w:tab/>
              <w:t>:</w:t>
            </w:r>
          </w:p>
        </w:tc>
        <w:tc>
          <w:tcPr>
            <w:tcW w:w="6815" w:type="dxa"/>
          </w:tcPr>
          <w:p w14:paraId="225FC501" w14:textId="77777777" w:rsidR="000A7BB5" w:rsidRPr="00B642ED" w:rsidRDefault="000A7BB5">
            <w:pPr>
              <w:pStyle w:val="versionno"/>
              <w:framePr w:hSpace="284" w:wrap="notBeside" w:hAnchor="page" w:x="1618" w:yAlign="bottom"/>
              <w:rPr>
                <w:lang w:val="en-US"/>
              </w:rPr>
            </w:pPr>
            <w:r w:rsidRPr="00B642ED">
              <w:rPr>
                <w:lang w:val="en-US"/>
              </w:rPr>
              <w:t>1.0.0</w:t>
            </w:r>
          </w:p>
        </w:tc>
      </w:tr>
      <w:tr w:rsidR="000A7BB5" w:rsidRPr="00B642ED" w14:paraId="6A59EBDD" w14:textId="77777777">
        <w:trPr>
          <w:cantSplit/>
          <w:trHeight w:val="320"/>
        </w:trPr>
        <w:tc>
          <w:tcPr>
            <w:tcW w:w="2092" w:type="dxa"/>
          </w:tcPr>
          <w:p w14:paraId="0593760E" w14:textId="77777777" w:rsidR="000A7BB5" w:rsidRPr="00B642ED" w:rsidRDefault="000A7BB5">
            <w:pPr>
              <w:framePr w:hSpace="284" w:wrap="notBeside" w:hAnchor="page" w:x="1618" w:yAlign="bottom"/>
              <w:tabs>
                <w:tab w:val="clear" w:pos="5387"/>
                <w:tab w:val="clear" w:pos="6804"/>
                <w:tab w:val="left" w:pos="624"/>
                <w:tab w:val="left" w:pos="3504"/>
                <w:tab w:val="center" w:pos="4656"/>
                <w:tab w:val="left" w:pos="5376"/>
                <w:tab w:val="left" w:pos="6096"/>
                <w:tab w:val="left" w:pos="6816"/>
                <w:tab w:val="left" w:pos="7536"/>
                <w:tab w:val="left" w:pos="8256"/>
                <w:tab w:val="left" w:pos="8976"/>
              </w:tabs>
              <w:rPr>
                <w:b/>
                <w:lang w:val="en-US"/>
              </w:rPr>
            </w:pPr>
            <w:r w:rsidRPr="00B642ED">
              <w:rPr>
                <w:b/>
                <w:lang w:val="en-US"/>
              </w:rPr>
              <w:t>DATE</w:t>
            </w:r>
            <w:r w:rsidRPr="00B642ED">
              <w:rPr>
                <w:b/>
                <w:lang w:val="en-US"/>
              </w:rPr>
              <w:tab/>
            </w:r>
            <w:r w:rsidRPr="00B642ED">
              <w:rPr>
                <w:b/>
                <w:lang w:val="en-US"/>
              </w:rPr>
              <w:tab/>
            </w:r>
            <w:r w:rsidRPr="00B642ED">
              <w:rPr>
                <w:b/>
                <w:lang w:val="en-US"/>
              </w:rPr>
              <w:tab/>
            </w:r>
            <w:r w:rsidRPr="00B642ED">
              <w:rPr>
                <w:b/>
                <w:lang w:val="en-US"/>
              </w:rPr>
              <w:tab/>
            </w:r>
            <w:r w:rsidRPr="00B642ED">
              <w:rPr>
                <w:b/>
                <w:lang w:val="en-US"/>
              </w:rPr>
              <w:tab/>
            </w:r>
            <w:r w:rsidRPr="00B642ED">
              <w:rPr>
                <w:b/>
                <w:lang w:val="en-US"/>
              </w:rPr>
              <w:tab/>
              <w:t>:</w:t>
            </w:r>
          </w:p>
        </w:tc>
        <w:tc>
          <w:tcPr>
            <w:tcW w:w="6815" w:type="dxa"/>
          </w:tcPr>
          <w:p w14:paraId="0524A851" w14:textId="77777777" w:rsidR="000A7BB5" w:rsidRPr="00B642ED" w:rsidRDefault="008B3CE9" w:rsidP="00C54796">
            <w:pPr>
              <w:framePr w:wrap="auto" w:hAnchor="text" w:x="1618"/>
              <w:rPr>
                <w:lang w:val="en-US"/>
              </w:rPr>
            </w:pPr>
            <w:fldSimple w:instr=" MERGEFIELD  $release.Date  \* MERGEFORMAT ">
              <w:r w:rsidR="00A915C7">
                <w:rPr>
                  <w:noProof/>
                </w:rPr>
                <w:t>«$release.Date»</w:t>
              </w:r>
            </w:fldSimple>
          </w:p>
        </w:tc>
      </w:tr>
    </w:tbl>
    <w:p w14:paraId="16BA5F38" w14:textId="77777777" w:rsidR="000A7BB5" w:rsidRPr="00B642ED" w:rsidRDefault="000A7BB5">
      <w:pPr>
        <w:rPr>
          <w:lang w:val="en-US"/>
        </w:rPr>
      </w:pPr>
    </w:p>
    <w:p w14:paraId="06E3AA55" w14:textId="77777777" w:rsidR="000A7BB5" w:rsidRPr="00B642ED" w:rsidRDefault="000A7BB5">
      <w:pPr>
        <w:jc w:val="center"/>
        <w:rPr>
          <w:b/>
          <w:spacing w:val="60"/>
          <w:sz w:val="28"/>
          <w:lang w:val="en-US"/>
        </w:rPr>
      </w:pPr>
      <w:r w:rsidRPr="00B642ED">
        <w:rPr>
          <w:lang w:val="en-US"/>
        </w:rPr>
        <w:br w:type="page"/>
      </w:r>
      <w:r w:rsidRPr="00B642ED">
        <w:rPr>
          <w:b/>
          <w:spacing w:val="60"/>
          <w:sz w:val="28"/>
          <w:lang w:val="en-US"/>
        </w:rPr>
        <w:lastRenderedPageBreak/>
        <w:t>VERSION HISTORY</w:t>
      </w:r>
    </w:p>
    <w:p w14:paraId="670A4130" w14:textId="77777777" w:rsidR="000A7BB5" w:rsidRPr="00B642ED" w:rsidRDefault="000A7BB5">
      <w:pPr>
        <w:rPr>
          <w:lang w:val="en-US"/>
        </w:rPr>
      </w:pPr>
    </w:p>
    <w:tbl>
      <w:tblPr>
        <w:tblW w:w="0" w:type="auto"/>
        <w:tblLayout w:type="fixed"/>
        <w:tblLook w:val="0000" w:firstRow="0" w:lastRow="0" w:firstColumn="0" w:lastColumn="0" w:noHBand="0" w:noVBand="0"/>
      </w:tblPr>
      <w:tblGrid>
        <w:gridCol w:w="1242"/>
        <w:gridCol w:w="1418"/>
        <w:gridCol w:w="1276"/>
        <w:gridCol w:w="992"/>
        <w:gridCol w:w="4165"/>
      </w:tblGrid>
      <w:tr w:rsidR="000A7BB5" w:rsidRPr="00B642ED" w14:paraId="640F81B7" w14:textId="77777777" w:rsidTr="00C638DD">
        <w:trPr>
          <w:cantSplit/>
        </w:trPr>
        <w:tc>
          <w:tcPr>
            <w:tcW w:w="1242" w:type="dxa"/>
            <w:tcBorders>
              <w:bottom w:val="single" w:sz="6" w:space="0" w:color="auto"/>
            </w:tcBorders>
          </w:tcPr>
          <w:p w14:paraId="0F73C521" w14:textId="77777777" w:rsidR="000A7BB5" w:rsidRPr="00B642ED" w:rsidRDefault="000A7BB5">
            <w:pPr>
              <w:rPr>
                <w:lang w:val="en-US"/>
              </w:rPr>
            </w:pPr>
            <w:r w:rsidRPr="00B642ED">
              <w:rPr>
                <w:b/>
                <w:lang w:val="en-US"/>
              </w:rPr>
              <w:t>Version</w:t>
            </w:r>
          </w:p>
        </w:tc>
        <w:tc>
          <w:tcPr>
            <w:tcW w:w="1418" w:type="dxa"/>
            <w:tcBorders>
              <w:bottom w:val="single" w:sz="6" w:space="0" w:color="auto"/>
            </w:tcBorders>
          </w:tcPr>
          <w:p w14:paraId="675E2BAC" w14:textId="77777777" w:rsidR="000A7BB5" w:rsidRPr="00B642ED" w:rsidRDefault="000A7BB5">
            <w:pPr>
              <w:rPr>
                <w:lang w:val="en-US"/>
              </w:rPr>
            </w:pPr>
            <w:r w:rsidRPr="00B642ED">
              <w:rPr>
                <w:b/>
                <w:lang w:val="en-US"/>
              </w:rPr>
              <w:t>By</w:t>
            </w:r>
          </w:p>
        </w:tc>
        <w:tc>
          <w:tcPr>
            <w:tcW w:w="1276" w:type="dxa"/>
            <w:tcBorders>
              <w:bottom w:val="single" w:sz="6" w:space="0" w:color="auto"/>
            </w:tcBorders>
          </w:tcPr>
          <w:p w14:paraId="22BE5787" w14:textId="77777777" w:rsidR="000A7BB5" w:rsidRPr="00B642ED" w:rsidRDefault="000A7BB5">
            <w:pPr>
              <w:rPr>
                <w:lang w:val="en-US"/>
              </w:rPr>
            </w:pPr>
            <w:r w:rsidRPr="00B642ED">
              <w:rPr>
                <w:b/>
                <w:lang w:val="en-US"/>
              </w:rPr>
              <w:t>Date</w:t>
            </w:r>
          </w:p>
        </w:tc>
        <w:tc>
          <w:tcPr>
            <w:tcW w:w="992" w:type="dxa"/>
            <w:tcBorders>
              <w:bottom w:val="single" w:sz="6" w:space="0" w:color="auto"/>
            </w:tcBorders>
          </w:tcPr>
          <w:p w14:paraId="7B309B0C" w14:textId="77777777" w:rsidR="000A7BB5" w:rsidRPr="00B642ED" w:rsidRDefault="000A7BB5">
            <w:pPr>
              <w:rPr>
                <w:lang w:val="en-US"/>
              </w:rPr>
            </w:pPr>
            <w:r w:rsidRPr="00B642ED">
              <w:rPr>
                <w:b/>
                <w:lang w:val="en-US"/>
              </w:rPr>
              <w:t>Pages</w:t>
            </w:r>
          </w:p>
        </w:tc>
        <w:tc>
          <w:tcPr>
            <w:tcW w:w="4165" w:type="dxa"/>
            <w:tcBorders>
              <w:bottom w:val="single" w:sz="6" w:space="0" w:color="auto"/>
            </w:tcBorders>
          </w:tcPr>
          <w:p w14:paraId="12B926BB" w14:textId="77777777" w:rsidR="000A7BB5" w:rsidRPr="00B642ED" w:rsidRDefault="000A7BB5">
            <w:pPr>
              <w:rPr>
                <w:lang w:val="en-US"/>
              </w:rPr>
            </w:pPr>
            <w:r w:rsidRPr="00B642ED">
              <w:rPr>
                <w:b/>
                <w:lang w:val="en-US"/>
              </w:rPr>
              <w:t>Description</w:t>
            </w:r>
          </w:p>
        </w:tc>
      </w:tr>
      <w:tr w:rsidR="000A7BB5" w:rsidRPr="00B642ED" w14:paraId="0AC365A3" w14:textId="77777777" w:rsidTr="00C638DD">
        <w:trPr>
          <w:cantSplit/>
        </w:trPr>
        <w:tc>
          <w:tcPr>
            <w:tcW w:w="1242" w:type="dxa"/>
          </w:tcPr>
          <w:p w14:paraId="41F022A5" w14:textId="77777777" w:rsidR="000A7BB5" w:rsidRPr="00B642ED" w:rsidRDefault="00BE48E1">
            <w:pPr>
              <w:spacing w:before="120"/>
              <w:jc w:val="left"/>
              <w:rPr>
                <w:lang w:val="en-US"/>
              </w:rPr>
            </w:pPr>
            <w:r w:rsidRPr="00B642ED">
              <w:rPr>
                <w:lang w:val="en-US"/>
              </w:rPr>
              <w:fldChar w:fldCharType="begin"/>
            </w:r>
            <w:r w:rsidRPr="00B642ED">
              <w:rPr>
                <w:lang w:val="en-US"/>
              </w:rPr>
              <w:instrText xml:space="preserve"> styleref "version_no" </w:instrText>
            </w:r>
            <w:r w:rsidRPr="00B642ED">
              <w:rPr>
                <w:lang w:val="en-US"/>
              </w:rPr>
              <w:fldChar w:fldCharType="separate"/>
            </w:r>
            <w:r w:rsidR="00BC3E88">
              <w:rPr>
                <w:noProof/>
                <w:lang w:val="en-US"/>
              </w:rPr>
              <w:t>1.0.0</w:t>
            </w:r>
            <w:r w:rsidRPr="00B642ED">
              <w:rPr>
                <w:lang w:val="en-US"/>
              </w:rPr>
              <w:fldChar w:fldCharType="end"/>
            </w:r>
          </w:p>
        </w:tc>
        <w:tc>
          <w:tcPr>
            <w:tcW w:w="1418" w:type="dxa"/>
          </w:tcPr>
          <w:p w14:paraId="346DF3A0" w14:textId="77777777" w:rsidR="000A7BB5" w:rsidRPr="00B642ED" w:rsidRDefault="008B3CE9">
            <w:pPr>
              <w:spacing w:before="120"/>
              <w:jc w:val="left"/>
              <w:rPr>
                <w:lang w:val="en-US"/>
              </w:rPr>
            </w:pPr>
            <w:fldSimple w:instr=" MERGEFIELD $release.Author \* MERGEFORMAT ">
              <w:r w:rsidR="00A915C7">
                <w:rPr>
                  <w:noProof/>
                </w:rPr>
                <w:t>«$release.Author»</w:t>
              </w:r>
            </w:fldSimple>
          </w:p>
        </w:tc>
        <w:tc>
          <w:tcPr>
            <w:tcW w:w="1276" w:type="dxa"/>
          </w:tcPr>
          <w:p w14:paraId="7928193D" w14:textId="77777777" w:rsidR="000A7BB5" w:rsidRPr="00B642ED" w:rsidRDefault="008B3CE9" w:rsidP="00C54796">
            <w:pPr>
              <w:spacing w:before="120"/>
              <w:jc w:val="left"/>
              <w:rPr>
                <w:lang w:val="en-US"/>
              </w:rPr>
            </w:pPr>
            <w:fldSimple w:instr=" MERGEFIELD  $release.Date  \* MERGEFORMAT ">
              <w:r w:rsidR="00A915C7">
                <w:rPr>
                  <w:noProof/>
                </w:rPr>
                <w:t>«$release.Date»</w:t>
              </w:r>
            </w:fldSimple>
          </w:p>
        </w:tc>
        <w:tc>
          <w:tcPr>
            <w:tcW w:w="992" w:type="dxa"/>
          </w:tcPr>
          <w:p w14:paraId="125D2A61" w14:textId="77777777" w:rsidR="000A7BB5" w:rsidRPr="00B642ED" w:rsidRDefault="000A7BB5">
            <w:pPr>
              <w:spacing w:before="120"/>
              <w:jc w:val="left"/>
              <w:rPr>
                <w:lang w:val="en-US"/>
              </w:rPr>
            </w:pPr>
            <w:r w:rsidRPr="00B642ED">
              <w:rPr>
                <w:lang w:val="en-US"/>
              </w:rPr>
              <w:t>All</w:t>
            </w:r>
          </w:p>
        </w:tc>
        <w:tc>
          <w:tcPr>
            <w:tcW w:w="4165" w:type="dxa"/>
          </w:tcPr>
          <w:p w14:paraId="1B2F9066" w14:textId="77777777" w:rsidR="000A7BB5" w:rsidRPr="00B642ED" w:rsidRDefault="000A7BB5">
            <w:pPr>
              <w:spacing w:before="120"/>
              <w:jc w:val="left"/>
              <w:rPr>
                <w:lang w:val="en-US"/>
              </w:rPr>
            </w:pPr>
            <w:r w:rsidRPr="00B642ED">
              <w:rPr>
                <w:lang w:val="en-US"/>
              </w:rPr>
              <w:t>Initial version</w:t>
            </w:r>
          </w:p>
        </w:tc>
      </w:tr>
    </w:tbl>
    <w:p w14:paraId="051EC3C2" w14:textId="77777777" w:rsidR="000A7BB5" w:rsidRPr="00B642ED" w:rsidRDefault="000A7BB5">
      <w:pPr>
        <w:rPr>
          <w:lang w:val="en-US"/>
        </w:rPr>
      </w:pPr>
    </w:p>
    <w:p w14:paraId="08489D08" w14:textId="77777777" w:rsidR="000A7BB5" w:rsidRPr="00B642ED" w:rsidRDefault="000A7BB5">
      <w:pPr>
        <w:jc w:val="center"/>
        <w:rPr>
          <w:b/>
          <w:spacing w:val="60"/>
          <w:sz w:val="28"/>
          <w:lang w:val="en-US"/>
        </w:rPr>
      </w:pPr>
      <w:r w:rsidRPr="00B642ED">
        <w:rPr>
          <w:lang w:val="en-US"/>
        </w:rPr>
        <w:br w:type="page"/>
      </w:r>
      <w:r w:rsidRPr="00B642ED">
        <w:rPr>
          <w:b/>
          <w:spacing w:val="60"/>
          <w:sz w:val="28"/>
          <w:lang w:val="en-US"/>
        </w:rPr>
        <w:lastRenderedPageBreak/>
        <w:t>TABLE OF CONTENTS</w:t>
      </w:r>
    </w:p>
    <w:p w14:paraId="16AF0C1F" w14:textId="77777777" w:rsidR="0065224C" w:rsidRPr="008B3CE9" w:rsidRDefault="000A7BB5">
      <w:pPr>
        <w:pStyle w:val="Obsah1"/>
        <w:rPr>
          <w:rFonts w:ascii="Calibri" w:hAnsi="Calibri"/>
          <w:b w:val="0"/>
          <w:caps w:val="0"/>
          <w:sz w:val="22"/>
          <w:szCs w:val="22"/>
          <w:lang w:eastAsia="en-GB"/>
        </w:rPr>
      </w:pPr>
      <w:r w:rsidRPr="00B642ED">
        <w:rPr>
          <w:noProof w:val="0"/>
          <w:lang w:val="en-US"/>
        </w:rPr>
        <w:fldChar w:fldCharType="begin"/>
      </w:r>
      <w:r w:rsidRPr="00B642ED">
        <w:rPr>
          <w:noProof w:val="0"/>
          <w:lang w:val="en-US"/>
        </w:rPr>
        <w:instrText xml:space="preserve"> TOC \o "1-3" \h \z </w:instrText>
      </w:r>
      <w:r w:rsidRPr="00B642ED">
        <w:rPr>
          <w:noProof w:val="0"/>
          <w:lang w:val="en-US"/>
        </w:rPr>
        <w:fldChar w:fldCharType="separate"/>
      </w:r>
      <w:hyperlink w:anchor="_Toc497472248" w:history="1">
        <w:r w:rsidR="0065224C" w:rsidRPr="0017006E">
          <w:rPr>
            <w:rStyle w:val="Hypertextovodkaz"/>
            <w:lang w:val="en-US"/>
          </w:rPr>
          <w:t>1</w:t>
        </w:r>
        <w:r w:rsidR="0065224C" w:rsidRPr="008B3CE9">
          <w:rPr>
            <w:rFonts w:ascii="Calibri" w:hAnsi="Calibri"/>
            <w:b w:val="0"/>
            <w:caps w:val="0"/>
            <w:sz w:val="22"/>
            <w:szCs w:val="22"/>
            <w:lang w:eastAsia="en-GB"/>
          </w:rPr>
          <w:tab/>
        </w:r>
        <w:r w:rsidR="0065224C" w:rsidRPr="0017006E">
          <w:rPr>
            <w:rStyle w:val="Hypertextovodkaz"/>
            <w:lang w:val="en-US"/>
          </w:rPr>
          <w:t>Introduction</w:t>
        </w:r>
        <w:r w:rsidR="0065224C">
          <w:rPr>
            <w:webHidden/>
          </w:rPr>
          <w:tab/>
        </w:r>
        <w:r w:rsidR="0065224C">
          <w:rPr>
            <w:webHidden/>
          </w:rPr>
          <w:fldChar w:fldCharType="begin"/>
        </w:r>
        <w:r w:rsidR="0065224C">
          <w:rPr>
            <w:webHidden/>
          </w:rPr>
          <w:instrText xml:space="preserve"> PAGEREF _Toc497472248 \h </w:instrText>
        </w:r>
        <w:r w:rsidR="0065224C">
          <w:rPr>
            <w:webHidden/>
          </w:rPr>
        </w:r>
        <w:r w:rsidR="0065224C">
          <w:rPr>
            <w:webHidden/>
          </w:rPr>
          <w:fldChar w:fldCharType="separate"/>
        </w:r>
        <w:r w:rsidR="0065224C">
          <w:rPr>
            <w:webHidden/>
          </w:rPr>
          <w:t>4</w:t>
        </w:r>
        <w:r w:rsidR="0065224C">
          <w:rPr>
            <w:webHidden/>
          </w:rPr>
          <w:fldChar w:fldCharType="end"/>
        </w:r>
      </w:hyperlink>
    </w:p>
    <w:p w14:paraId="5470C5D2" w14:textId="77777777" w:rsidR="0065224C" w:rsidRPr="008B3CE9" w:rsidRDefault="00382DC6">
      <w:pPr>
        <w:pStyle w:val="Obsah2"/>
        <w:rPr>
          <w:rFonts w:ascii="Calibri" w:hAnsi="Calibri"/>
          <w:b w:val="0"/>
          <w:sz w:val="22"/>
          <w:szCs w:val="22"/>
          <w:lang w:eastAsia="en-GB"/>
        </w:rPr>
      </w:pPr>
      <w:hyperlink w:anchor="_Toc497472249" w:history="1">
        <w:r w:rsidR="0065224C" w:rsidRPr="0017006E">
          <w:rPr>
            <w:rStyle w:val="Hypertextovodkaz"/>
            <w:lang w:val="en-US"/>
          </w:rPr>
          <w:t>1.1</w:t>
        </w:r>
        <w:r w:rsidR="0065224C" w:rsidRPr="008B3CE9">
          <w:rPr>
            <w:rFonts w:ascii="Calibri" w:hAnsi="Calibri"/>
            <w:b w:val="0"/>
            <w:sz w:val="22"/>
            <w:szCs w:val="22"/>
            <w:lang w:eastAsia="en-GB"/>
          </w:rPr>
          <w:tab/>
        </w:r>
        <w:r w:rsidR="0065224C" w:rsidRPr="0017006E">
          <w:rPr>
            <w:rStyle w:val="Hypertextovodkaz"/>
            <w:lang w:val="en-US"/>
          </w:rPr>
          <w:t>Purpose</w:t>
        </w:r>
        <w:r w:rsidR="0065224C">
          <w:rPr>
            <w:webHidden/>
          </w:rPr>
          <w:tab/>
        </w:r>
        <w:r w:rsidR="0065224C">
          <w:rPr>
            <w:webHidden/>
          </w:rPr>
          <w:fldChar w:fldCharType="begin"/>
        </w:r>
        <w:r w:rsidR="0065224C">
          <w:rPr>
            <w:webHidden/>
          </w:rPr>
          <w:instrText xml:space="preserve"> PAGEREF _Toc497472249 \h </w:instrText>
        </w:r>
        <w:r w:rsidR="0065224C">
          <w:rPr>
            <w:webHidden/>
          </w:rPr>
        </w:r>
        <w:r w:rsidR="0065224C">
          <w:rPr>
            <w:webHidden/>
          </w:rPr>
          <w:fldChar w:fldCharType="separate"/>
        </w:r>
        <w:r w:rsidR="0065224C">
          <w:rPr>
            <w:webHidden/>
          </w:rPr>
          <w:t>4</w:t>
        </w:r>
        <w:r w:rsidR="0065224C">
          <w:rPr>
            <w:webHidden/>
          </w:rPr>
          <w:fldChar w:fldCharType="end"/>
        </w:r>
      </w:hyperlink>
    </w:p>
    <w:p w14:paraId="0561EAD9" w14:textId="77777777" w:rsidR="0065224C" w:rsidRPr="008B3CE9" w:rsidRDefault="00382DC6">
      <w:pPr>
        <w:pStyle w:val="Obsah2"/>
        <w:rPr>
          <w:rFonts w:ascii="Calibri" w:hAnsi="Calibri"/>
          <w:b w:val="0"/>
          <w:sz w:val="22"/>
          <w:szCs w:val="22"/>
          <w:lang w:eastAsia="en-GB"/>
        </w:rPr>
      </w:pPr>
      <w:hyperlink w:anchor="_Toc497472250" w:history="1">
        <w:r w:rsidR="0065224C" w:rsidRPr="0017006E">
          <w:rPr>
            <w:rStyle w:val="Hypertextovodkaz"/>
            <w:lang w:val="en-US"/>
          </w:rPr>
          <w:t>1.2</w:t>
        </w:r>
        <w:r w:rsidR="0065224C" w:rsidRPr="008B3CE9">
          <w:rPr>
            <w:rFonts w:ascii="Calibri" w:hAnsi="Calibri"/>
            <w:b w:val="0"/>
            <w:sz w:val="22"/>
            <w:szCs w:val="22"/>
            <w:lang w:eastAsia="en-GB"/>
          </w:rPr>
          <w:tab/>
        </w:r>
        <w:r w:rsidR="0065224C" w:rsidRPr="0017006E">
          <w:rPr>
            <w:rStyle w:val="Hypertextovodkaz"/>
            <w:lang w:val="en-US"/>
          </w:rPr>
          <w:t>References</w:t>
        </w:r>
        <w:r w:rsidR="0065224C">
          <w:rPr>
            <w:webHidden/>
          </w:rPr>
          <w:tab/>
        </w:r>
        <w:r w:rsidR="0065224C">
          <w:rPr>
            <w:webHidden/>
          </w:rPr>
          <w:fldChar w:fldCharType="begin"/>
        </w:r>
        <w:r w:rsidR="0065224C">
          <w:rPr>
            <w:webHidden/>
          </w:rPr>
          <w:instrText xml:space="preserve"> PAGEREF _Toc497472250 \h </w:instrText>
        </w:r>
        <w:r w:rsidR="0065224C">
          <w:rPr>
            <w:webHidden/>
          </w:rPr>
        </w:r>
        <w:r w:rsidR="0065224C">
          <w:rPr>
            <w:webHidden/>
          </w:rPr>
          <w:fldChar w:fldCharType="separate"/>
        </w:r>
        <w:r w:rsidR="0065224C">
          <w:rPr>
            <w:webHidden/>
          </w:rPr>
          <w:t>4</w:t>
        </w:r>
        <w:r w:rsidR="0065224C">
          <w:rPr>
            <w:webHidden/>
          </w:rPr>
          <w:fldChar w:fldCharType="end"/>
        </w:r>
      </w:hyperlink>
    </w:p>
    <w:p w14:paraId="187B4D58" w14:textId="77777777" w:rsidR="0065224C" w:rsidRPr="008B3CE9" w:rsidRDefault="00382DC6">
      <w:pPr>
        <w:pStyle w:val="Obsah2"/>
        <w:rPr>
          <w:rFonts w:ascii="Calibri" w:hAnsi="Calibri"/>
          <w:b w:val="0"/>
          <w:sz w:val="22"/>
          <w:szCs w:val="22"/>
          <w:lang w:eastAsia="en-GB"/>
        </w:rPr>
      </w:pPr>
      <w:hyperlink w:anchor="_Toc497472251" w:history="1">
        <w:r w:rsidR="0065224C" w:rsidRPr="0017006E">
          <w:rPr>
            <w:rStyle w:val="Hypertextovodkaz"/>
            <w:lang w:val="en-US"/>
          </w:rPr>
          <w:t>1.3</w:t>
        </w:r>
        <w:r w:rsidR="0065224C" w:rsidRPr="008B3CE9">
          <w:rPr>
            <w:rFonts w:ascii="Calibri" w:hAnsi="Calibri"/>
            <w:b w:val="0"/>
            <w:sz w:val="22"/>
            <w:szCs w:val="22"/>
            <w:lang w:eastAsia="en-GB"/>
          </w:rPr>
          <w:tab/>
        </w:r>
        <w:r w:rsidR="0065224C" w:rsidRPr="0017006E">
          <w:rPr>
            <w:rStyle w:val="Hypertextovodkaz"/>
            <w:lang w:val="en-US"/>
          </w:rPr>
          <w:t>Terms and abbreviations</w:t>
        </w:r>
        <w:r w:rsidR="0065224C">
          <w:rPr>
            <w:webHidden/>
          </w:rPr>
          <w:tab/>
        </w:r>
        <w:r w:rsidR="0065224C">
          <w:rPr>
            <w:webHidden/>
          </w:rPr>
          <w:fldChar w:fldCharType="begin"/>
        </w:r>
        <w:r w:rsidR="0065224C">
          <w:rPr>
            <w:webHidden/>
          </w:rPr>
          <w:instrText xml:space="preserve"> PAGEREF _Toc497472251 \h </w:instrText>
        </w:r>
        <w:r w:rsidR="0065224C">
          <w:rPr>
            <w:webHidden/>
          </w:rPr>
        </w:r>
        <w:r w:rsidR="0065224C">
          <w:rPr>
            <w:webHidden/>
          </w:rPr>
          <w:fldChar w:fldCharType="separate"/>
        </w:r>
        <w:r w:rsidR="0065224C">
          <w:rPr>
            <w:webHidden/>
          </w:rPr>
          <w:t>4</w:t>
        </w:r>
        <w:r w:rsidR="0065224C">
          <w:rPr>
            <w:webHidden/>
          </w:rPr>
          <w:fldChar w:fldCharType="end"/>
        </w:r>
      </w:hyperlink>
    </w:p>
    <w:p w14:paraId="4D52D986" w14:textId="77777777" w:rsidR="0065224C" w:rsidRPr="008B3CE9" w:rsidRDefault="00382DC6">
      <w:pPr>
        <w:pStyle w:val="Obsah2"/>
        <w:rPr>
          <w:rFonts w:ascii="Calibri" w:hAnsi="Calibri"/>
          <w:b w:val="0"/>
          <w:sz w:val="22"/>
          <w:szCs w:val="22"/>
          <w:lang w:eastAsia="en-GB"/>
        </w:rPr>
      </w:pPr>
      <w:hyperlink w:anchor="_Toc497472252" w:history="1">
        <w:r w:rsidR="0065224C" w:rsidRPr="0017006E">
          <w:rPr>
            <w:rStyle w:val="Hypertextovodkaz"/>
            <w:lang w:val="en-US"/>
          </w:rPr>
          <w:t>1.4</w:t>
        </w:r>
        <w:r w:rsidR="0065224C" w:rsidRPr="008B3CE9">
          <w:rPr>
            <w:rFonts w:ascii="Calibri" w:hAnsi="Calibri"/>
            <w:b w:val="0"/>
            <w:sz w:val="22"/>
            <w:szCs w:val="22"/>
            <w:lang w:eastAsia="en-GB"/>
          </w:rPr>
          <w:tab/>
        </w:r>
        <w:r w:rsidR="0065224C" w:rsidRPr="0017006E">
          <w:rPr>
            <w:rStyle w:val="Hypertextovodkaz"/>
            <w:lang w:val="en-US"/>
          </w:rPr>
          <w:t>Maintenance</w:t>
        </w:r>
        <w:r w:rsidR="0065224C">
          <w:rPr>
            <w:webHidden/>
          </w:rPr>
          <w:tab/>
        </w:r>
        <w:r w:rsidR="0065224C">
          <w:rPr>
            <w:webHidden/>
          </w:rPr>
          <w:fldChar w:fldCharType="begin"/>
        </w:r>
        <w:r w:rsidR="0065224C">
          <w:rPr>
            <w:webHidden/>
          </w:rPr>
          <w:instrText xml:space="preserve"> PAGEREF _Toc497472252 \h </w:instrText>
        </w:r>
        <w:r w:rsidR="0065224C">
          <w:rPr>
            <w:webHidden/>
          </w:rPr>
        </w:r>
        <w:r w:rsidR="0065224C">
          <w:rPr>
            <w:webHidden/>
          </w:rPr>
          <w:fldChar w:fldCharType="separate"/>
        </w:r>
        <w:r w:rsidR="0065224C">
          <w:rPr>
            <w:webHidden/>
          </w:rPr>
          <w:t>4</w:t>
        </w:r>
        <w:r w:rsidR="0065224C">
          <w:rPr>
            <w:webHidden/>
          </w:rPr>
          <w:fldChar w:fldCharType="end"/>
        </w:r>
      </w:hyperlink>
    </w:p>
    <w:p w14:paraId="7E6FB820" w14:textId="77777777" w:rsidR="0065224C" w:rsidRPr="008B3CE9" w:rsidRDefault="00382DC6">
      <w:pPr>
        <w:pStyle w:val="Obsah1"/>
        <w:rPr>
          <w:rFonts w:ascii="Calibri" w:hAnsi="Calibri"/>
          <w:b w:val="0"/>
          <w:caps w:val="0"/>
          <w:sz w:val="22"/>
          <w:szCs w:val="22"/>
          <w:lang w:eastAsia="en-GB"/>
        </w:rPr>
      </w:pPr>
      <w:hyperlink w:anchor="_Toc497472253" w:history="1">
        <w:r w:rsidR="0065224C" w:rsidRPr="0017006E">
          <w:rPr>
            <w:rStyle w:val="Hypertextovodkaz"/>
            <w:lang w:val="en-US"/>
          </w:rPr>
          <w:t>2</w:t>
        </w:r>
        <w:r w:rsidR="0065224C" w:rsidRPr="008B3CE9">
          <w:rPr>
            <w:rFonts w:ascii="Calibri" w:hAnsi="Calibri"/>
            <w:b w:val="0"/>
            <w:caps w:val="0"/>
            <w:sz w:val="22"/>
            <w:szCs w:val="22"/>
            <w:lang w:eastAsia="en-GB"/>
          </w:rPr>
          <w:tab/>
        </w:r>
        <w:r w:rsidR="0065224C" w:rsidRPr="0017006E">
          <w:rPr>
            <w:rStyle w:val="Hypertextovodkaz"/>
            <w:lang w:val="en-US"/>
          </w:rPr>
          <w:t>Test description</w:t>
        </w:r>
        <w:r w:rsidR="0065224C">
          <w:rPr>
            <w:webHidden/>
          </w:rPr>
          <w:tab/>
        </w:r>
        <w:r w:rsidR="0065224C">
          <w:rPr>
            <w:webHidden/>
          </w:rPr>
          <w:fldChar w:fldCharType="begin"/>
        </w:r>
        <w:r w:rsidR="0065224C">
          <w:rPr>
            <w:webHidden/>
          </w:rPr>
          <w:instrText xml:space="preserve"> PAGEREF _Toc497472253 \h </w:instrText>
        </w:r>
        <w:r w:rsidR="0065224C">
          <w:rPr>
            <w:webHidden/>
          </w:rPr>
        </w:r>
        <w:r w:rsidR="0065224C">
          <w:rPr>
            <w:webHidden/>
          </w:rPr>
          <w:fldChar w:fldCharType="separate"/>
        </w:r>
        <w:r w:rsidR="0065224C">
          <w:rPr>
            <w:webHidden/>
          </w:rPr>
          <w:t>5</w:t>
        </w:r>
        <w:r w:rsidR="0065224C">
          <w:rPr>
            <w:webHidden/>
          </w:rPr>
          <w:fldChar w:fldCharType="end"/>
        </w:r>
      </w:hyperlink>
    </w:p>
    <w:p w14:paraId="1EF7AAA6" w14:textId="77777777" w:rsidR="0065224C" w:rsidRPr="008B3CE9" w:rsidRDefault="00382DC6">
      <w:pPr>
        <w:pStyle w:val="Obsah2"/>
        <w:rPr>
          <w:rFonts w:ascii="Calibri" w:hAnsi="Calibri"/>
          <w:b w:val="0"/>
          <w:sz w:val="22"/>
          <w:szCs w:val="22"/>
          <w:lang w:eastAsia="en-GB"/>
        </w:rPr>
      </w:pPr>
      <w:hyperlink w:anchor="_Toc497472254" w:history="1">
        <w:r w:rsidR="0065224C" w:rsidRPr="0017006E">
          <w:rPr>
            <w:rStyle w:val="Hypertextovodkaz"/>
            <w:lang w:val="en-US"/>
          </w:rPr>
          <w:t>2.1</w:t>
        </w:r>
        <w:r w:rsidR="0065224C" w:rsidRPr="008B3CE9">
          <w:rPr>
            <w:rFonts w:ascii="Calibri" w:hAnsi="Calibri"/>
            <w:b w:val="0"/>
            <w:sz w:val="22"/>
            <w:szCs w:val="22"/>
            <w:lang w:eastAsia="en-GB"/>
          </w:rPr>
          <w:tab/>
        </w:r>
        <w:r w:rsidR="0065224C" w:rsidRPr="0017006E">
          <w:rPr>
            <w:rStyle w:val="Hypertextovodkaz"/>
            <w:lang w:val="en-US"/>
          </w:rPr>
          <w:t>Patch installation</w:t>
        </w:r>
        <w:r w:rsidR="0065224C">
          <w:rPr>
            <w:webHidden/>
          </w:rPr>
          <w:tab/>
        </w:r>
        <w:r w:rsidR="0065224C">
          <w:rPr>
            <w:webHidden/>
          </w:rPr>
          <w:fldChar w:fldCharType="begin"/>
        </w:r>
        <w:r w:rsidR="0065224C">
          <w:rPr>
            <w:webHidden/>
          </w:rPr>
          <w:instrText xml:space="preserve"> PAGEREF _Toc497472254 \h </w:instrText>
        </w:r>
        <w:r w:rsidR="0065224C">
          <w:rPr>
            <w:webHidden/>
          </w:rPr>
        </w:r>
        <w:r w:rsidR="0065224C">
          <w:rPr>
            <w:webHidden/>
          </w:rPr>
          <w:fldChar w:fldCharType="separate"/>
        </w:r>
        <w:r w:rsidR="0065224C">
          <w:rPr>
            <w:webHidden/>
          </w:rPr>
          <w:t>5</w:t>
        </w:r>
        <w:r w:rsidR="0065224C">
          <w:rPr>
            <w:webHidden/>
          </w:rPr>
          <w:fldChar w:fldCharType="end"/>
        </w:r>
      </w:hyperlink>
    </w:p>
    <w:p w14:paraId="1E5A6212" w14:textId="77777777" w:rsidR="0065224C" w:rsidRPr="008B3CE9" w:rsidRDefault="00382DC6">
      <w:pPr>
        <w:pStyle w:val="Obsah2"/>
        <w:rPr>
          <w:rFonts w:ascii="Calibri" w:hAnsi="Calibri"/>
          <w:b w:val="0"/>
          <w:sz w:val="22"/>
          <w:szCs w:val="22"/>
          <w:lang w:eastAsia="en-GB"/>
        </w:rPr>
      </w:pPr>
      <w:hyperlink w:anchor="_Toc497472255" w:history="1">
        <w:r w:rsidR="0065224C" w:rsidRPr="0017006E">
          <w:rPr>
            <w:rStyle w:val="Hypertextovodkaz"/>
            <w:lang w:val="en-US"/>
          </w:rPr>
          <w:t>2.2</w:t>
        </w:r>
        <w:r w:rsidR="0065224C" w:rsidRPr="008B3CE9">
          <w:rPr>
            <w:rFonts w:ascii="Calibri" w:hAnsi="Calibri"/>
            <w:b w:val="0"/>
            <w:sz w:val="22"/>
            <w:szCs w:val="22"/>
            <w:lang w:eastAsia="en-GB"/>
          </w:rPr>
          <w:tab/>
        </w:r>
        <w:r w:rsidR="0065224C" w:rsidRPr="0017006E">
          <w:rPr>
            <w:rStyle w:val="Hypertextovodkaz"/>
            <w:lang w:val="en-US"/>
          </w:rPr>
          <w:t>Patch check</w:t>
        </w:r>
        <w:r w:rsidR="0065224C">
          <w:rPr>
            <w:webHidden/>
          </w:rPr>
          <w:tab/>
        </w:r>
        <w:r w:rsidR="0065224C">
          <w:rPr>
            <w:webHidden/>
          </w:rPr>
          <w:fldChar w:fldCharType="begin"/>
        </w:r>
        <w:r w:rsidR="0065224C">
          <w:rPr>
            <w:webHidden/>
          </w:rPr>
          <w:instrText xml:space="preserve"> PAGEREF _Toc497472255 \h </w:instrText>
        </w:r>
        <w:r w:rsidR="0065224C">
          <w:rPr>
            <w:webHidden/>
          </w:rPr>
        </w:r>
        <w:r w:rsidR="0065224C">
          <w:rPr>
            <w:webHidden/>
          </w:rPr>
          <w:fldChar w:fldCharType="separate"/>
        </w:r>
        <w:r w:rsidR="0065224C">
          <w:rPr>
            <w:webHidden/>
          </w:rPr>
          <w:t>5</w:t>
        </w:r>
        <w:r w:rsidR="0065224C">
          <w:rPr>
            <w:webHidden/>
          </w:rPr>
          <w:fldChar w:fldCharType="end"/>
        </w:r>
      </w:hyperlink>
    </w:p>
    <w:p w14:paraId="0C71161F" w14:textId="77777777" w:rsidR="0065224C" w:rsidRPr="008B3CE9" w:rsidRDefault="00382DC6">
      <w:pPr>
        <w:pStyle w:val="Obsah2"/>
        <w:rPr>
          <w:rFonts w:ascii="Calibri" w:hAnsi="Calibri"/>
          <w:b w:val="0"/>
          <w:sz w:val="22"/>
          <w:szCs w:val="22"/>
          <w:lang w:eastAsia="en-GB"/>
        </w:rPr>
      </w:pPr>
      <w:hyperlink w:anchor="_Toc497472256" w:history="1">
        <w:r w:rsidR="0065224C" w:rsidRPr="0017006E">
          <w:rPr>
            <w:rStyle w:val="Hypertextovodkaz"/>
            <w:lang w:val="en-US"/>
          </w:rPr>
          <w:t>2.3</w:t>
        </w:r>
        <w:r w:rsidR="0065224C" w:rsidRPr="008B3CE9">
          <w:rPr>
            <w:rFonts w:ascii="Calibri" w:hAnsi="Calibri"/>
            <w:b w:val="0"/>
            <w:sz w:val="22"/>
            <w:szCs w:val="22"/>
            <w:lang w:eastAsia="en-GB"/>
          </w:rPr>
          <w:tab/>
        </w:r>
        <w:r w:rsidR="0065224C" w:rsidRPr="0017006E">
          <w:rPr>
            <w:rStyle w:val="Hypertextovodkaz"/>
          </w:rPr>
          <w:t>New Fiberblaze SW 3.1.0.1</w:t>
        </w:r>
        <w:r w:rsidR="0065224C">
          <w:rPr>
            <w:webHidden/>
          </w:rPr>
          <w:tab/>
        </w:r>
        <w:r w:rsidR="0065224C">
          <w:rPr>
            <w:webHidden/>
          </w:rPr>
          <w:fldChar w:fldCharType="begin"/>
        </w:r>
        <w:r w:rsidR="0065224C">
          <w:rPr>
            <w:webHidden/>
          </w:rPr>
          <w:instrText xml:space="preserve"> PAGEREF _Toc497472256 \h </w:instrText>
        </w:r>
        <w:r w:rsidR="0065224C">
          <w:rPr>
            <w:webHidden/>
          </w:rPr>
        </w:r>
        <w:r w:rsidR="0065224C">
          <w:rPr>
            <w:webHidden/>
          </w:rPr>
          <w:fldChar w:fldCharType="separate"/>
        </w:r>
        <w:r w:rsidR="0065224C">
          <w:rPr>
            <w:webHidden/>
          </w:rPr>
          <w:t>5</w:t>
        </w:r>
        <w:r w:rsidR="0065224C">
          <w:rPr>
            <w:webHidden/>
          </w:rPr>
          <w:fldChar w:fldCharType="end"/>
        </w:r>
      </w:hyperlink>
    </w:p>
    <w:p w14:paraId="696A64F9" w14:textId="77777777" w:rsidR="0065224C" w:rsidRPr="008B3CE9" w:rsidRDefault="00382DC6">
      <w:pPr>
        <w:pStyle w:val="Obsah1"/>
        <w:rPr>
          <w:rFonts w:ascii="Calibri" w:hAnsi="Calibri"/>
          <w:b w:val="0"/>
          <w:caps w:val="0"/>
          <w:sz w:val="22"/>
          <w:szCs w:val="22"/>
          <w:lang w:eastAsia="en-GB"/>
        </w:rPr>
      </w:pPr>
      <w:hyperlink w:anchor="_Toc497472257" w:history="1">
        <w:r w:rsidR="0065224C" w:rsidRPr="0017006E">
          <w:rPr>
            <w:rStyle w:val="Hypertextovodkaz"/>
            <w:lang w:val="en-US"/>
          </w:rPr>
          <w:t>3</w:t>
        </w:r>
        <w:r w:rsidR="0065224C" w:rsidRPr="008B3CE9">
          <w:rPr>
            <w:rFonts w:ascii="Calibri" w:hAnsi="Calibri"/>
            <w:b w:val="0"/>
            <w:caps w:val="0"/>
            <w:sz w:val="22"/>
            <w:szCs w:val="22"/>
            <w:lang w:eastAsia="en-GB"/>
          </w:rPr>
          <w:tab/>
        </w:r>
        <w:r w:rsidR="0065224C" w:rsidRPr="0017006E">
          <w:rPr>
            <w:rStyle w:val="Hypertextovodkaz"/>
            <w:lang w:val="en-US"/>
          </w:rPr>
          <w:t>Test environment</w:t>
        </w:r>
        <w:r w:rsidR="0065224C">
          <w:rPr>
            <w:webHidden/>
          </w:rPr>
          <w:tab/>
        </w:r>
        <w:r w:rsidR="0065224C">
          <w:rPr>
            <w:webHidden/>
          </w:rPr>
          <w:fldChar w:fldCharType="begin"/>
        </w:r>
        <w:r w:rsidR="0065224C">
          <w:rPr>
            <w:webHidden/>
          </w:rPr>
          <w:instrText xml:space="preserve"> PAGEREF _Toc497472257 \h </w:instrText>
        </w:r>
        <w:r w:rsidR="0065224C">
          <w:rPr>
            <w:webHidden/>
          </w:rPr>
        </w:r>
        <w:r w:rsidR="0065224C">
          <w:rPr>
            <w:webHidden/>
          </w:rPr>
          <w:fldChar w:fldCharType="separate"/>
        </w:r>
        <w:r w:rsidR="0065224C">
          <w:rPr>
            <w:webHidden/>
          </w:rPr>
          <w:t>6</w:t>
        </w:r>
        <w:r w:rsidR="0065224C">
          <w:rPr>
            <w:webHidden/>
          </w:rPr>
          <w:fldChar w:fldCharType="end"/>
        </w:r>
      </w:hyperlink>
    </w:p>
    <w:p w14:paraId="31B089C3" w14:textId="77777777" w:rsidR="0065224C" w:rsidRPr="008B3CE9" w:rsidRDefault="00382DC6">
      <w:pPr>
        <w:pStyle w:val="Obsah1"/>
        <w:rPr>
          <w:rFonts w:ascii="Calibri" w:hAnsi="Calibri"/>
          <w:b w:val="0"/>
          <w:caps w:val="0"/>
          <w:sz w:val="22"/>
          <w:szCs w:val="22"/>
          <w:lang w:eastAsia="en-GB"/>
        </w:rPr>
      </w:pPr>
      <w:hyperlink w:anchor="_Toc497472258" w:history="1">
        <w:r w:rsidR="0065224C" w:rsidRPr="0017006E">
          <w:rPr>
            <w:rStyle w:val="Hypertextovodkaz"/>
            <w:lang w:val="en-US"/>
          </w:rPr>
          <w:t>4</w:t>
        </w:r>
        <w:r w:rsidR="0065224C" w:rsidRPr="008B3CE9">
          <w:rPr>
            <w:rFonts w:ascii="Calibri" w:hAnsi="Calibri"/>
            <w:b w:val="0"/>
            <w:caps w:val="0"/>
            <w:sz w:val="22"/>
            <w:szCs w:val="22"/>
            <w:lang w:eastAsia="en-GB"/>
          </w:rPr>
          <w:tab/>
        </w:r>
        <w:r w:rsidR="0065224C" w:rsidRPr="0017006E">
          <w:rPr>
            <w:rStyle w:val="Hypertextovodkaz"/>
            <w:lang w:val="en-US"/>
          </w:rPr>
          <w:t>Test Results</w:t>
        </w:r>
        <w:r w:rsidR="0065224C">
          <w:rPr>
            <w:webHidden/>
          </w:rPr>
          <w:tab/>
        </w:r>
        <w:r w:rsidR="0065224C">
          <w:rPr>
            <w:webHidden/>
          </w:rPr>
          <w:fldChar w:fldCharType="begin"/>
        </w:r>
        <w:r w:rsidR="0065224C">
          <w:rPr>
            <w:webHidden/>
          </w:rPr>
          <w:instrText xml:space="preserve"> PAGEREF _Toc497472258 \h </w:instrText>
        </w:r>
        <w:r w:rsidR="0065224C">
          <w:rPr>
            <w:webHidden/>
          </w:rPr>
        </w:r>
        <w:r w:rsidR="0065224C">
          <w:rPr>
            <w:webHidden/>
          </w:rPr>
          <w:fldChar w:fldCharType="separate"/>
        </w:r>
        <w:r w:rsidR="0065224C">
          <w:rPr>
            <w:webHidden/>
          </w:rPr>
          <w:t>7</w:t>
        </w:r>
        <w:r w:rsidR="0065224C">
          <w:rPr>
            <w:webHidden/>
          </w:rPr>
          <w:fldChar w:fldCharType="end"/>
        </w:r>
      </w:hyperlink>
    </w:p>
    <w:p w14:paraId="555957B9" w14:textId="77777777" w:rsidR="000A7BB5" w:rsidRPr="00B642ED" w:rsidRDefault="000A7BB5">
      <w:pPr>
        <w:rPr>
          <w:sz w:val="24"/>
          <w:lang w:val="en-US"/>
        </w:rPr>
        <w:sectPr w:rsidR="000A7BB5" w:rsidRPr="00B642ED" w:rsidSect="001202D7">
          <w:type w:val="oddPage"/>
          <w:pgSz w:w="11906" w:h="16838" w:code="9"/>
          <w:pgMar w:top="1440" w:right="851" w:bottom="1440" w:left="1797" w:header="708" w:footer="708" w:gutter="0"/>
          <w:cols w:space="708"/>
        </w:sectPr>
      </w:pPr>
      <w:r w:rsidRPr="00B642ED">
        <w:rPr>
          <w:sz w:val="24"/>
          <w:lang w:val="en-US"/>
        </w:rPr>
        <w:fldChar w:fldCharType="end"/>
      </w:r>
      <w:bookmarkStart w:id="0" w:name="_Toc463923997"/>
    </w:p>
    <w:p w14:paraId="5F873BD5" w14:textId="77777777" w:rsidR="000A7BB5" w:rsidRPr="00B642ED" w:rsidRDefault="000A7BB5" w:rsidP="00B15FA0">
      <w:pPr>
        <w:pStyle w:val="Nadpis1"/>
        <w:keepLines/>
        <w:rPr>
          <w:lang w:val="en-US"/>
        </w:rPr>
      </w:pPr>
      <w:bookmarkStart w:id="1" w:name="_Toc497472248"/>
      <w:r w:rsidRPr="00B642ED">
        <w:rPr>
          <w:lang w:val="en-US"/>
        </w:rPr>
        <w:lastRenderedPageBreak/>
        <w:t>Introduction</w:t>
      </w:r>
      <w:bookmarkEnd w:id="0"/>
      <w:bookmarkEnd w:id="1"/>
    </w:p>
    <w:p w14:paraId="620F3C3C" w14:textId="77777777" w:rsidR="000A7BB5" w:rsidRPr="00B642ED" w:rsidRDefault="000A7BB5" w:rsidP="00B15FA0">
      <w:pPr>
        <w:pStyle w:val="Nadpis2"/>
        <w:keepLines/>
        <w:rPr>
          <w:lang w:val="en-US"/>
        </w:rPr>
      </w:pPr>
      <w:bookmarkStart w:id="2" w:name="_Toc463923998"/>
      <w:bookmarkStart w:id="3" w:name="_Toc497472249"/>
      <w:r w:rsidRPr="00B642ED">
        <w:rPr>
          <w:lang w:val="en-US"/>
        </w:rPr>
        <w:t>Purpose</w:t>
      </w:r>
      <w:bookmarkEnd w:id="2"/>
      <w:bookmarkEnd w:id="3"/>
    </w:p>
    <w:p w14:paraId="7D86AC2D" w14:textId="77777777" w:rsidR="000A7BB5" w:rsidRDefault="00AA19D7" w:rsidP="00B15FA0">
      <w:pPr>
        <w:keepNext/>
        <w:keepLines/>
        <w:rPr>
          <w:lang w:val="en-US"/>
        </w:rPr>
      </w:pPr>
      <w:r w:rsidRPr="00B642ED">
        <w:rPr>
          <w:lang w:val="en-US"/>
        </w:rPr>
        <w:t xml:space="preserve">The purpose of this report is to document the specific problem oriented tests done with the release package in order to test and document the changes implemented in this version. It </w:t>
      </w:r>
      <w:proofErr w:type="gramStart"/>
      <w:r w:rsidRPr="00B642ED">
        <w:rPr>
          <w:lang w:val="en-US"/>
        </w:rPr>
        <w:t>doesn’t</w:t>
      </w:r>
      <w:proofErr w:type="gramEnd"/>
      <w:r w:rsidRPr="00B642ED">
        <w:rPr>
          <w:lang w:val="en-US"/>
        </w:rPr>
        <w:t xml:space="preserve"> document the step-by-step testing done in the course of implementation as well as other less easy to document testing done with the final version.</w:t>
      </w:r>
    </w:p>
    <w:p w14:paraId="32882725" w14:textId="77777777" w:rsidR="000A7BB5" w:rsidRDefault="000A7BB5" w:rsidP="00B15FA0">
      <w:pPr>
        <w:pStyle w:val="Nadpis2"/>
        <w:keepLines/>
        <w:rPr>
          <w:lang w:val="en-US"/>
        </w:rPr>
      </w:pPr>
      <w:bookmarkStart w:id="4" w:name="_Toc463924000"/>
      <w:bookmarkStart w:id="5" w:name="_Toc497472250"/>
      <w:bookmarkStart w:id="6" w:name="_References"/>
      <w:bookmarkEnd w:id="6"/>
      <w:r w:rsidRPr="00B642ED">
        <w:rPr>
          <w:lang w:val="en-US"/>
        </w:rPr>
        <w:t>References</w:t>
      </w:r>
      <w:bookmarkEnd w:id="4"/>
      <w:bookmarkEnd w:id="5"/>
    </w:p>
    <w:p w14:paraId="720492E5" w14:textId="77777777" w:rsidR="00B15FA0" w:rsidRPr="00DF171E" w:rsidRDefault="00B15FA0" w:rsidP="00B15FA0">
      <w:pPr>
        <w:keepNext/>
        <w:keepLines/>
        <w:ind w:left="284"/>
      </w:pPr>
      <w:r w:rsidRPr="00DF171E">
        <w:t>See the release note document for list of references.</w:t>
      </w:r>
    </w:p>
    <w:p w14:paraId="7A3C51E6" w14:textId="77777777" w:rsidR="000A7BB5" w:rsidRPr="00B642ED" w:rsidRDefault="000A7BB5" w:rsidP="00B15FA0">
      <w:pPr>
        <w:pStyle w:val="Nadpis2"/>
        <w:keepLines/>
        <w:rPr>
          <w:lang w:val="en-US"/>
        </w:rPr>
      </w:pPr>
      <w:bookmarkStart w:id="7" w:name="_Terms_and_abbreviations"/>
      <w:bookmarkStart w:id="8" w:name="_Toc463924001"/>
      <w:bookmarkStart w:id="9" w:name="_Toc497472251"/>
      <w:bookmarkEnd w:id="7"/>
      <w:r w:rsidRPr="00B642ED">
        <w:rPr>
          <w:lang w:val="en-US"/>
        </w:rPr>
        <w:t>Terms and abbreviations</w:t>
      </w:r>
      <w:bookmarkEnd w:id="8"/>
      <w:bookmarkEnd w:id="9"/>
    </w:p>
    <w:p w14:paraId="2CFC469F" w14:textId="4B65D225" w:rsidR="003621B8" w:rsidRPr="00B642ED" w:rsidRDefault="003621B8" w:rsidP="00B15FA0">
      <w:pPr>
        <w:keepNext/>
        <w:keepLines/>
        <w:rPr>
          <w:lang w:val="en-US"/>
        </w:rPr>
      </w:pPr>
      <w:bookmarkStart w:id="10" w:name="_Toc463924002"/>
      <w:r w:rsidRPr="00B642ED">
        <w:rPr>
          <w:lang w:val="en-US"/>
        </w:rPr>
        <w:t>See</w:t>
      </w:r>
      <w:r w:rsidR="00AC7D21">
        <w:rPr>
          <w:lang w:val="en-US"/>
        </w:rPr>
        <w:t xml:space="preserve"> </w:t>
      </w:r>
      <w:r w:rsidR="00B15FA0">
        <w:rPr>
          <w:lang w:val="en-US"/>
        </w:rPr>
        <w:t>the</w:t>
      </w:r>
      <w:r w:rsidRPr="00B642ED">
        <w:rPr>
          <w:lang w:val="en-US"/>
        </w:rPr>
        <w:t xml:space="preserve"> release note document for list of </w:t>
      </w:r>
      <w:r w:rsidR="00A670EF">
        <w:rPr>
          <w:lang w:val="en-US"/>
        </w:rPr>
        <w:t xml:space="preserve">further </w:t>
      </w:r>
      <w:r w:rsidRPr="00B642ED">
        <w:rPr>
          <w:lang w:val="en-US"/>
        </w:rPr>
        <w:t>abbreviations.</w:t>
      </w:r>
    </w:p>
    <w:p w14:paraId="652E002D" w14:textId="77777777" w:rsidR="000A7BB5" w:rsidRPr="00B642ED" w:rsidRDefault="000A7BB5" w:rsidP="00B15FA0">
      <w:pPr>
        <w:pStyle w:val="Nadpis2"/>
        <w:keepLines/>
        <w:rPr>
          <w:lang w:val="en-US"/>
        </w:rPr>
      </w:pPr>
      <w:bookmarkStart w:id="11" w:name="_Toc497472252"/>
      <w:r w:rsidRPr="00B642ED">
        <w:rPr>
          <w:lang w:val="en-US"/>
        </w:rPr>
        <w:t>Maintenance</w:t>
      </w:r>
      <w:bookmarkEnd w:id="10"/>
      <w:bookmarkEnd w:id="11"/>
    </w:p>
    <w:p w14:paraId="30C9BAF4" w14:textId="528B021B" w:rsidR="000A7BB5" w:rsidRPr="00B642ED" w:rsidRDefault="000A7BB5" w:rsidP="00B15FA0">
      <w:pPr>
        <w:keepNext/>
        <w:keepLines/>
        <w:rPr>
          <w:lang w:val="en-US"/>
        </w:rPr>
      </w:pPr>
      <w:r w:rsidRPr="00B642ED">
        <w:rPr>
          <w:lang w:val="en-US"/>
        </w:rPr>
        <w:t xml:space="preserve">This document </w:t>
      </w:r>
      <w:proofErr w:type="gramStart"/>
      <w:r w:rsidRPr="00B642ED">
        <w:rPr>
          <w:lang w:val="en-US"/>
        </w:rPr>
        <w:t>was written</w:t>
      </w:r>
      <w:proofErr w:type="gramEnd"/>
      <w:r w:rsidRPr="00B642ED">
        <w:rPr>
          <w:lang w:val="en-US"/>
        </w:rPr>
        <w:t xml:space="preserve"> using Microso</w:t>
      </w:r>
      <w:r w:rsidR="007D0505">
        <w:rPr>
          <w:lang w:val="en-US"/>
        </w:rPr>
        <w:t>ft Office 20</w:t>
      </w:r>
      <w:r w:rsidR="0065224C">
        <w:rPr>
          <w:lang w:val="en-US"/>
        </w:rPr>
        <w:t>13</w:t>
      </w:r>
      <w:r w:rsidRPr="00B642ED">
        <w:rPr>
          <w:lang w:val="en-US"/>
        </w:rPr>
        <w:t>.</w:t>
      </w:r>
    </w:p>
    <w:p w14:paraId="4615FF1A" w14:textId="77777777" w:rsidR="000A7BB5" w:rsidRPr="00B642ED" w:rsidRDefault="000A7BB5" w:rsidP="00B15FA0">
      <w:pPr>
        <w:keepNext/>
        <w:keepLines/>
        <w:rPr>
          <w:lang w:val="en-US"/>
        </w:rPr>
      </w:pPr>
      <w:r w:rsidRPr="00B642ED">
        <w:rPr>
          <w:lang w:val="en-US"/>
        </w:rPr>
        <w:t>Template documentation is available at</w:t>
      </w:r>
      <w:r w:rsidR="00611F90" w:rsidRPr="00B642ED">
        <w:rPr>
          <w:lang w:val="en-US"/>
        </w:rPr>
        <w:t xml:space="preserve"> </w:t>
      </w:r>
      <w:hyperlink r:id="rId7" w:history="1">
        <w:r w:rsidR="00611F90" w:rsidRPr="00B642ED">
          <w:rPr>
            <w:rStyle w:val="Hypertextovodkaz"/>
            <w:lang w:val="en-US"/>
          </w:rPr>
          <w:t>http://rddoc/rddoc/template</w:t>
        </w:r>
      </w:hyperlink>
    </w:p>
    <w:p w14:paraId="72E4129E" w14:textId="77777777" w:rsidR="000A7BB5" w:rsidRPr="00B642ED" w:rsidRDefault="000A7BB5" w:rsidP="00B15FA0">
      <w:pPr>
        <w:pStyle w:val="Nadpis1"/>
        <w:keepLines/>
        <w:rPr>
          <w:lang w:val="en-US"/>
        </w:rPr>
      </w:pPr>
      <w:bookmarkStart w:id="12" w:name="_Toc497472253"/>
      <w:r w:rsidRPr="00B642ED">
        <w:rPr>
          <w:lang w:val="en-US"/>
        </w:rPr>
        <w:lastRenderedPageBreak/>
        <w:t>Test description</w:t>
      </w:r>
      <w:bookmarkEnd w:id="12"/>
    </w:p>
    <w:bookmarkStart w:id="13" w:name="_Toc487551692"/>
    <w:bookmarkStart w:id="14" w:name="_Toc497472254"/>
    <w:bookmarkStart w:id="15" w:name="_Toc267058837"/>
    <w:bookmarkStart w:id="16" w:name="_Toc471305560"/>
    <w:bookmarkStart w:id="17" w:name="_Toc471306174"/>
    <w:p w14:paraId="7CF95965" w14:textId="77777777" w:rsidR="00AA745D" w:rsidRDefault="00AA745D" w:rsidP="00B15FA0">
      <w:pPr>
        <w:keepNext/>
        <w:keepLines/>
        <w:rPr>
          <w:rFonts w:cs="Arial"/>
        </w:rPr>
      </w:pPr>
      <w:r w:rsidRPr="00AA745D">
        <w:rPr>
          <w:rFonts w:cs="Arial"/>
          <w:color w:val="A6A6A6"/>
        </w:rPr>
        <w:fldChar w:fldCharType="begin"/>
      </w:r>
      <w:r w:rsidRPr="00AA745D">
        <w:rPr>
          <w:rFonts w:cs="Arial"/>
          <w:color w:val="A6A6A6"/>
        </w:rPr>
        <w:instrText xml:space="preserve"> MERGEFIELD  "#if (($partRelease.CurrentReleaseActivities.enhs.size()&gt; 0) or ($partRelease.CurrentReleaseActivities.eprs.size() &gt; 0))"  \* MERGEFORMAT </w:instrText>
      </w:r>
      <w:r w:rsidRPr="00AA745D">
        <w:rPr>
          <w:rFonts w:cs="Arial"/>
          <w:color w:val="A6A6A6"/>
        </w:rPr>
        <w:fldChar w:fldCharType="separate"/>
      </w:r>
      <w:r w:rsidRPr="00AA745D">
        <w:rPr>
          <w:rFonts w:cs="Arial"/>
          <w:noProof/>
          <w:color w:val="A6A6A6"/>
        </w:rPr>
        <w:t>«#if (($partRelease.CurrentReleaseActivit»</w:t>
      </w:r>
      <w:r w:rsidRPr="00AA745D">
        <w:rPr>
          <w:rFonts w:cs="Arial"/>
          <w:color w:val="A6A6A6"/>
        </w:rPr>
        <w:fldChar w:fldCharType="end"/>
      </w:r>
    </w:p>
    <w:tbl>
      <w:tblPr>
        <w:tblW w:w="949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10"/>
        <w:gridCol w:w="1418"/>
        <w:gridCol w:w="5670"/>
      </w:tblGrid>
      <w:tr w:rsidR="00382DC6" w14:paraId="73B7D501" w14:textId="77777777" w:rsidTr="00382DC6">
        <w:tc>
          <w:tcPr>
            <w:tcW w:w="2410" w:type="dxa"/>
            <w:shd w:val="pct15" w:color="auto" w:fill="auto"/>
          </w:tcPr>
          <w:p w14:paraId="04E77B92" w14:textId="77777777" w:rsidR="00AA745D" w:rsidRPr="00382DC6" w:rsidRDefault="00AA745D" w:rsidP="00382DC6">
            <w:pPr>
              <w:keepNext/>
              <w:keepLines/>
              <w:rPr>
                <w:rFonts w:ascii="Calibri" w:hAnsi="Calibri"/>
                <w:color w:val="1F497D"/>
                <w:szCs w:val="22"/>
              </w:rPr>
            </w:pPr>
            <w:r w:rsidRPr="00382DC6">
              <w:rPr>
                <w:rFonts w:ascii="Calibri" w:hAnsi="Calibri"/>
                <w:color w:val="1F497D"/>
                <w:szCs w:val="22"/>
              </w:rPr>
              <w:t>Type</w:t>
            </w:r>
          </w:p>
        </w:tc>
        <w:tc>
          <w:tcPr>
            <w:tcW w:w="1418" w:type="dxa"/>
            <w:shd w:val="pct15" w:color="auto" w:fill="auto"/>
          </w:tcPr>
          <w:p w14:paraId="3F7C3787" w14:textId="77777777" w:rsidR="00AA745D" w:rsidRPr="00382DC6" w:rsidRDefault="00AA745D" w:rsidP="00382DC6">
            <w:pPr>
              <w:keepNext/>
              <w:keepLines/>
              <w:rPr>
                <w:rFonts w:ascii="Calibri" w:hAnsi="Calibri"/>
                <w:color w:val="1F497D"/>
                <w:szCs w:val="22"/>
              </w:rPr>
            </w:pPr>
            <w:r w:rsidRPr="00382DC6">
              <w:rPr>
                <w:rFonts w:ascii="Calibri" w:hAnsi="Calibri"/>
                <w:color w:val="1F497D"/>
                <w:szCs w:val="22"/>
              </w:rPr>
              <w:t>Name</w:t>
            </w:r>
          </w:p>
        </w:tc>
        <w:tc>
          <w:tcPr>
            <w:tcW w:w="5670" w:type="dxa"/>
            <w:shd w:val="pct15" w:color="auto" w:fill="auto"/>
          </w:tcPr>
          <w:p w14:paraId="1B6B0552" w14:textId="77777777" w:rsidR="00AA745D" w:rsidRPr="00382DC6" w:rsidRDefault="00AA745D" w:rsidP="00382DC6">
            <w:pPr>
              <w:keepNext/>
              <w:keepLines/>
              <w:rPr>
                <w:rFonts w:ascii="Calibri" w:hAnsi="Calibri"/>
                <w:color w:val="1F497D"/>
                <w:szCs w:val="22"/>
              </w:rPr>
            </w:pPr>
            <w:r w:rsidRPr="00382DC6">
              <w:rPr>
                <w:rFonts w:ascii="Calibri" w:hAnsi="Calibri"/>
                <w:color w:val="1F497D"/>
                <w:szCs w:val="22"/>
              </w:rPr>
              <w:t>Description</w:t>
            </w:r>
          </w:p>
        </w:tc>
      </w:tr>
      <w:tr w:rsidR="00382DC6" w14:paraId="2C6FA74C" w14:textId="77777777" w:rsidTr="00382DC6">
        <w:tc>
          <w:tcPr>
            <w:tcW w:w="2410" w:type="dxa"/>
            <w:shd w:val="clear" w:color="auto" w:fill="auto"/>
          </w:tcPr>
          <w:p w14:paraId="6E738CBC" w14:textId="77777777" w:rsidR="00AA745D" w:rsidRPr="00382DC6" w:rsidRDefault="00AA745D" w:rsidP="00382DC6">
            <w:pPr>
              <w:keepNext/>
              <w:keepLines/>
              <w:spacing w:line="276" w:lineRule="auto"/>
              <w:rPr>
                <w:rFonts w:cs="Arial"/>
                <w:lang w:val="it-IT"/>
              </w:rPr>
            </w:pPr>
            <w:r w:rsidRPr="00382DC6">
              <w:rPr>
                <w:rFonts w:cs="Arial"/>
                <w:color w:val="A6A6A6"/>
              </w:rPr>
              <w:fldChar w:fldCharType="begin"/>
            </w:r>
            <w:r w:rsidRPr="00382DC6">
              <w:rPr>
                <w:rFonts w:cs="Arial"/>
                <w:color w:val="A6A6A6"/>
                <w:lang w:val="it-IT"/>
              </w:rPr>
              <w:instrText xml:space="preserve"> MERGEFIELD  "@before-row#foreach($a in $partRelease.CurrentReleaseActivities.enhs)"  \* MERGEFORMAT </w:instrText>
            </w:r>
            <w:r w:rsidRPr="00382DC6">
              <w:rPr>
                <w:rFonts w:cs="Arial"/>
                <w:color w:val="A6A6A6"/>
              </w:rPr>
              <w:fldChar w:fldCharType="separate"/>
            </w:r>
            <w:r w:rsidRPr="00382DC6">
              <w:rPr>
                <w:rFonts w:cs="Arial"/>
                <w:noProof/>
                <w:color w:val="A6A6A6"/>
                <w:lang w:val="it-IT"/>
              </w:rPr>
              <w:t>«@before-row#foreach($a in $partRelease.C»</w:t>
            </w:r>
            <w:r w:rsidRPr="00382DC6">
              <w:rPr>
                <w:rFonts w:cs="Arial"/>
                <w:color w:val="A6A6A6"/>
              </w:rPr>
              <w:fldChar w:fldCharType="end"/>
            </w:r>
            <w:r w:rsidRPr="00382DC6">
              <w:rPr>
                <w:rFonts w:ascii="Calibri" w:hAnsi="Calibri"/>
                <w:color w:val="1F497D"/>
                <w:szCs w:val="22"/>
              </w:rPr>
              <w:fldChar w:fldCharType="begin"/>
            </w:r>
            <w:r w:rsidRPr="00382DC6">
              <w:rPr>
                <w:rFonts w:ascii="Calibri" w:hAnsi="Calibri"/>
                <w:color w:val="1F497D"/>
                <w:szCs w:val="22"/>
              </w:rPr>
              <w:instrText xml:space="preserve"> MERGEFIELD  $a.type  \* MERGEFORMAT </w:instrText>
            </w:r>
            <w:r w:rsidRPr="00382DC6">
              <w:rPr>
                <w:rFonts w:ascii="Calibri" w:hAnsi="Calibri"/>
                <w:color w:val="1F497D"/>
                <w:szCs w:val="22"/>
              </w:rPr>
              <w:fldChar w:fldCharType="separate"/>
            </w:r>
            <w:r w:rsidRPr="00382DC6">
              <w:rPr>
                <w:rFonts w:ascii="Calibri" w:hAnsi="Calibri"/>
                <w:color w:val="1F497D"/>
                <w:szCs w:val="22"/>
              </w:rPr>
              <w:t>«$</w:t>
            </w:r>
            <w:proofErr w:type="spellStart"/>
            <w:r w:rsidRPr="00382DC6">
              <w:rPr>
                <w:rFonts w:ascii="Calibri" w:hAnsi="Calibri"/>
                <w:color w:val="1F497D"/>
                <w:szCs w:val="22"/>
              </w:rPr>
              <w:t>a.type</w:t>
            </w:r>
            <w:proofErr w:type="spellEnd"/>
            <w:r w:rsidRPr="00382DC6">
              <w:rPr>
                <w:rFonts w:ascii="Calibri" w:hAnsi="Calibri"/>
                <w:color w:val="1F497D"/>
                <w:szCs w:val="22"/>
              </w:rPr>
              <w:t>»</w:t>
            </w:r>
            <w:r w:rsidRPr="00382DC6">
              <w:rPr>
                <w:rFonts w:ascii="Calibri" w:hAnsi="Calibri"/>
                <w:color w:val="1F497D"/>
                <w:szCs w:val="22"/>
              </w:rPr>
              <w:fldChar w:fldCharType="end"/>
            </w:r>
            <w:r w:rsidRPr="00382DC6">
              <w:rPr>
                <w:rFonts w:cs="Arial"/>
                <w:color w:val="A6A6A6"/>
              </w:rPr>
              <w:fldChar w:fldCharType="begin"/>
            </w:r>
            <w:r w:rsidRPr="00382DC6">
              <w:rPr>
                <w:rFonts w:cs="Arial"/>
                <w:color w:val="A6A6A6"/>
                <w:lang w:val="it-IT"/>
              </w:rPr>
              <w:instrText xml:space="preserve"> MERGEFIELD  @after-row#end  \* MERGEFORMAT </w:instrText>
            </w:r>
            <w:r w:rsidRPr="00382DC6">
              <w:rPr>
                <w:rFonts w:cs="Arial"/>
                <w:color w:val="A6A6A6"/>
              </w:rPr>
              <w:fldChar w:fldCharType="separate"/>
            </w:r>
            <w:r w:rsidRPr="00382DC6">
              <w:rPr>
                <w:rFonts w:cs="Arial"/>
                <w:noProof/>
                <w:color w:val="A6A6A6"/>
                <w:lang w:val="it-IT"/>
              </w:rPr>
              <w:t>«@after-row#end»</w:t>
            </w:r>
            <w:r w:rsidRPr="00382DC6">
              <w:rPr>
                <w:rFonts w:cs="Arial"/>
                <w:color w:val="A6A6A6"/>
              </w:rPr>
              <w:fldChar w:fldCharType="end"/>
            </w:r>
          </w:p>
        </w:tc>
        <w:tc>
          <w:tcPr>
            <w:tcW w:w="1418" w:type="dxa"/>
            <w:shd w:val="clear" w:color="auto" w:fill="auto"/>
          </w:tcPr>
          <w:p w14:paraId="61EAEE6C" w14:textId="77777777" w:rsidR="00AA745D" w:rsidRPr="00382DC6" w:rsidRDefault="00AA745D" w:rsidP="00382DC6">
            <w:pPr>
              <w:keepNext/>
              <w:keepLines/>
              <w:rPr>
                <w:rFonts w:cs="Arial"/>
              </w:rPr>
            </w:pPr>
            <w:r w:rsidRPr="00382DC6">
              <w:rPr>
                <w:rFonts w:ascii="Calibri" w:hAnsi="Calibri"/>
                <w:color w:val="1F497D"/>
                <w:szCs w:val="22"/>
              </w:rPr>
              <w:fldChar w:fldCharType="begin"/>
            </w:r>
            <w:r w:rsidRPr="00382DC6">
              <w:rPr>
                <w:rFonts w:ascii="Calibri" w:hAnsi="Calibri"/>
                <w:color w:val="1F497D"/>
                <w:szCs w:val="22"/>
              </w:rPr>
              <w:instrText xml:space="preserve"> MERGEFIELD  $a.Name  \* MERGEFORMAT </w:instrText>
            </w:r>
            <w:r w:rsidRPr="00382DC6">
              <w:rPr>
                <w:rFonts w:ascii="Calibri" w:hAnsi="Calibri"/>
                <w:color w:val="1F497D"/>
                <w:szCs w:val="22"/>
              </w:rPr>
              <w:fldChar w:fldCharType="separate"/>
            </w:r>
            <w:r w:rsidRPr="00382DC6">
              <w:rPr>
                <w:rFonts w:ascii="Calibri" w:hAnsi="Calibri"/>
                <w:color w:val="1F497D"/>
                <w:szCs w:val="22"/>
              </w:rPr>
              <w:t>«$</w:t>
            </w:r>
            <w:proofErr w:type="spellStart"/>
            <w:r w:rsidRPr="00382DC6">
              <w:rPr>
                <w:rFonts w:ascii="Calibri" w:hAnsi="Calibri"/>
                <w:color w:val="1F497D"/>
                <w:szCs w:val="22"/>
              </w:rPr>
              <w:t>a.Name</w:t>
            </w:r>
            <w:proofErr w:type="spellEnd"/>
            <w:r w:rsidRPr="00382DC6">
              <w:rPr>
                <w:rFonts w:ascii="Calibri" w:hAnsi="Calibri"/>
                <w:color w:val="1F497D"/>
                <w:szCs w:val="22"/>
              </w:rPr>
              <w:t>»</w:t>
            </w:r>
            <w:r w:rsidRPr="00382DC6">
              <w:rPr>
                <w:rFonts w:ascii="Calibri" w:hAnsi="Calibri"/>
                <w:color w:val="1F497D"/>
                <w:szCs w:val="22"/>
              </w:rPr>
              <w:fldChar w:fldCharType="end"/>
            </w:r>
          </w:p>
        </w:tc>
        <w:tc>
          <w:tcPr>
            <w:tcW w:w="5670" w:type="dxa"/>
            <w:shd w:val="clear" w:color="auto" w:fill="auto"/>
          </w:tcPr>
          <w:p w14:paraId="0CC99541" w14:textId="77777777" w:rsidR="00AA745D" w:rsidRPr="00382DC6" w:rsidRDefault="00AA745D" w:rsidP="00382DC6">
            <w:pPr>
              <w:keepNext/>
              <w:keepLines/>
              <w:rPr>
                <w:rFonts w:cs="Arial"/>
              </w:rPr>
            </w:pPr>
            <w:r w:rsidRPr="00382DC6">
              <w:rPr>
                <w:rFonts w:ascii="Calibri" w:hAnsi="Calibri"/>
                <w:color w:val="1F497D"/>
                <w:szCs w:val="22"/>
              </w:rPr>
              <w:fldChar w:fldCharType="begin"/>
            </w:r>
            <w:r w:rsidRPr="00382DC6">
              <w:rPr>
                <w:rFonts w:ascii="Calibri" w:hAnsi="Calibri"/>
                <w:color w:val="1F497D"/>
                <w:szCs w:val="22"/>
              </w:rPr>
              <w:instrText xml:space="preserve"> MERGEFIELD  $a.Description  \* MERGEFORMAT </w:instrText>
            </w:r>
            <w:r w:rsidRPr="00382DC6">
              <w:rPr>
                <w:rFonts w:ascii="Calibri" w:hAnsi="Calibri"/>
                <w:color w:val="1F497D"/>
                <w:szCs w:val="22"/>
              </w:rPr>
              <w:fldChar w:fldCharType="separate"/>
            </w:r>
            <w:r w:rsidRPr="00382DC6">
              <w:rPr>
                <w:rFonts w:ascii="Calibri" w:hAnsi="Calibri"/>
                <w:color w:val="1F497D"/>
                <w:szCs w:val="22"/>
              </w:rPr>
              <w:t>«$</w:t>
            </w:r>
            <w:proofErr w:type="spellStart"/>
            <w:r w:rsidRPr="00382DC6">
              <w:rPr>
                <w:rFonts w:ascii="Calibri" w:hAnsi="Calibri"/>
                <w:color w:val="1F497D"/>
                <w:szCs w:val="22"/>
              </w:rPr>
              <w:t>a.Description</w:t>
            </w:r>
            <w:proofErr w:type="spellEnd"/>
            <w:r w:rsidRPr="00382DC6">
              <w:rPr>
                <w:rFonts w:ascii="Calibri" w:hAnsi="Calibri"/>
                <w:color w:val="1F497D"/>
                <w:szCs w:val="22"/>
              </w:rPr>
              <w:t>»</w:t>
            </w:r>
            <w:r w:rsidRPr="00382DC6">
              <w:rPr>
                <w:rFonts w:ascii="Calibri" w:hAnsi="Calibri"/>
                <w:color w:val="1F497D"/>
                <w:szCs w:val="22"/>
              </w:rPr>
              <w:fldChar w:fldCharType="end"/>
            </w:r>
          </w:p>
        </w:tc>
      </w:tr>
      <w:tr w:rsidR="00382DC6" w14:paraId="155FE9FB" w14:textId="77777777" w:rsidTr="00382DC6">
        <w:tc>
          <w:tcPr>
            <w:tcW w:w="2410" w:type="dxa"/>
            <w:shd w:val="clear" w:color="auto" w:fill="auto"/>
          </w:tcPr>
          <w:p w14:paraId="5271C96D" w14:textId="77777777" w:rsidR="00AA745D" w:rsidRPr="00382DC6" w:rsidRDefault="00AA745D" w:rsidP="00382DC6">
            <w:pPr>
              <w:keepNext/>
              <w:keepLines/>
              <w:spacing w:line="276" w:lineRule="auto"/>
              <w:rPr>
                <w:rFonts w:cs="Arial"/>
                <w:lang w:val="it-IT"/>
              </w:rPr>
            </w:pPr>
            <w:r w:rsidRPr="00382DC6">
              <w:rPr>
                <w:rFonts w:cs="Arial"/>
                <w:color w:val="A6A6A6"/>
              </w:rPr>
              <w:fldChar w:fldCharType="begin"/>
            </w:r>
            <w:r w:rsidRPr="00382DC6">
              <w:rPr>
                <w:rFonts w:cs="Arial"/>
                <w:color w:val="A6A6A6"/>
                <w:lang w:val="it-IT"/>
              </w:rPr>
              <w:instrText xml:space="preserve"> MERGEFIELD  "@before-row#foreach($a in $partRelease.CurrentReleaseActivities.eprs)"  \* MERGEFORMAT </w:instrText>
            </w:r>
            <w:r w:rsidRPr="00382DC6">
              <w:rPr>
                <w:rFonts w:cs="Arial"/>
                <w:color w:val="A6A6A6"/>
              </w:rPr>
              <w:fldChar w:fldCharType="separate"/>
            </w:r>
            <w:r w:rsidRPr="00382DC6">
              <w:rPr>
                <w:rFonts w:cs="Arial"/>
                <w:noProof/>
                <w:color w:val="A6A6A6"/>
                <w:lang w:val="it-IT"/>
              </w:rPr>
              <w:t>«@before-row#foreach($a in $partRelease.C»</w:t>
            </w:r>
            <w:r w:rsidRPr="00382DC6">
              <w:rPr>
                <w:rFonts w:cs="Arial"/>
                <w:color w:val="A6A6A6"/>
              </w:rPr>
              <w:fldChar w:fldCharType="end"/>
            </w:r>
            <w:r w:rsidRPr="00382DC6">
              <w:rPr>
                <w:rFonts w:ascii="Calibri" w:hAnsi="Calibri"/>
                <w:color w:val="1F497D"/>
                <w:szCs w:val="22"/>
              </w:rPr>
              <w:fldChar w:fldCharType="begin"/>
            </w:r>
            <w:r w:rsidRPr="00382DC6">
              <w:rPr>
                <w:rFonts w:ascii="Calibri" w:hAnsi="Calibri"/>
                <w:color w:val="1F497D"/>
                <w:szCs w:val="22"/>
              </w:rPr>
              <w:instrText xml:space="preserve"> MERGEFIELD  $a.type  \* MERGEFORMAT </w:instrText>
            </w:r>
            <w:r w:rsidRPr="00382DC6">
              <w:rPr>
                <w:rFonts w:ascii="Calibri" w:hAnsi="Calibri"/>
                <w:color w:val="1F497D"/>
                <w:szCs w:val="22"/>
              </w:rPr>
              <w:fldChar w:fldCharType="separate"/>
            </w:r>
            <w:r w:rsidRPr="00382DC6">
              <w:rPr>
                <w:rFonts w:ascii="Calibri" w:hAnsi="Calibri"/>
                <w:color w:val="1F497D"/>
                <w:szCs w:val="22"/>
              </w:rPr>
              <w:t>«$</w:t>
            </w:r>
            <w:proofErr w:type="spellStart"/>
            <w:r w:rsidRPr="00382DC6">
              <w:rPr>
                <w:rFonts w:ascii="Calibri" w:hAnsi="Calibri"/>
                <w:color w:val="1F497D"/>
                <w:szCs w:val="22"/>
              </w:rPr>
              <w:t>a.type</w:t>
            </w:r>
            <w:proofErr w:type="spellEnd"/>
            <w:r w:rsidRPr="00382DC6">
              <w:rPr>
                <w:rFonts w:ascii="Calibri" w:hAnsi="Calibri"/>
                <w:color w:val="1F497D"/>
                <w:szCs w:val="22"/>
              </w:rPr>
              <w:t>»</w:t>
            </w:r>
            <w:r w:rsidRPr="00382DC6">
              <w:rPr>
                <w:rFonts w:ascii="Calibri" w:hAnsi="Calibri"/>
                <w:color w:val="1F497D"/>
                <w:szCs w:val="22"/>
              </w:rPr>
              <w:fldChar w:fldCharType="end"/>
            </w:r>
            <w:r w:rsidRPr="00382DC6">
              <w:rPr>
                <w:rFonts w:cs="Arial"/>
                <w:color w:val="A6A6A6"/>
              </w:rPr>
              <w:fldChar w:fldCharType="begin"/>
            </w:r>
            <w:r w:rsidRPr="00382DC6">
              <w:rPr>
                <w:rFonts w:cs="Arial"/>
                <w:color w:val="A6A6A6"/>
                <w:lang w:val="it-IT"/>
              </w:rPr>
              <w:instrText xml:space="preserve"> MERGEFIELD  @after-row#end  \* MERGEFORMAT </w:instrText>
            </w:r>
            <w:r w:rsidRPr="00382DC6">
              <w:rPr>
                <w:rFonts w:cs="Arial"/>
                <w:color w:val="A6A6A6"/>
              </w:rPr>
              <w:fldChar w:fldCharType="separate"/>
            </w:r>
            <w:r w:rsidRPr="00382DC6">
              <w:rPr>
                <w:rFonts w:cs="Arial"/>
                <w:noProof/>
                <w:color w:val="A6A6A6"/>
                <w:lang w:val="it-IT"/>
              </w:rPr>
              <w:t>«@after-row#end»</w:t>
            </w:r>
            <w:r w:rsidRPr="00382DC6">
              <w:rPr>
                <w:rFonts w:cs="Arial"/>
                <w:color w:val="A6A6A6"/>
              </w:rPr>
              <w:fldChar w:fldCharType="end"/>
            </w:r>
          </w:p>
        </w:tc>
        <w:tc>
          <w:tcPr>
            <w:tcW w:w="1418" w:type="dxa"/>
            <w:shd w:val="clear" w:color="auto" w:fill="auto"/>
          </w:tcPr>
          <w:p w14:paraId="72494AFD" w14:textId="77777777" w:rsidR="00AA745D" w:rsidRPr="00382DC6" w:rsidRDefault="00AA745D" w:rsidP="00382DC6">
            <w:pPr>
              <w:keepNext/>
              <w:keepLines/>
              <w:rPr>
                <w:rFonts w:cs="Arial"/>
              </w:rPr>
            </w:pPr>
            <w:r w:rsidRPr="00382DC6">
              <w:rPr>
                <w:rFonts w:ascii="Calibri" w:hAnsi="Calibri"/>
                <w:color w:val="1F497D"/>
                <w:szCs w:val="22"/>
              </w:rPr>
              <w:fldChar w:fldCharType="begin"/>
            </w:r>
            <w:r w:rsidRPr="00382DC6">
              <w:rPr>
                <w:rFonts w:ascii="Calibri" w:hAnsi="Calibri"/>
                <w:color w:val="1F497D"/>
                <w:szCs w:val="22"/>
              </w:rPr>
              <w:instrText xml:space="preserve"> MERGEFIELD  $a.Name  \* MERGEFORMAT </w:instrText>
            </w:r>
            <w:r w:rsidRPr="00382DC6">
              <w:rPr>
                <w:rFonts w:ascii="Calibri" w:hAnsi="Calibri"/>
                <w:color w:val="1F497D"/>
                <w:szCs w:val="22"/>
              </w:rPr>
              <w:fldChar w:fldCharType="separate"/>
            </w:r>
            <w:r w:rsidRPr="00382DC6">
              <w:rPr>
                <w:rFonts w:ascii="Calibri" w:hAnsi="Calibri"/>
                <w:color w:val="1F497D"/>
                <w:szCs w:val="22"/>
              </w:rPr>
              <w:t>«$</w:t>
            </w:r>
            <w:proofErr w:type="spellStart"/>
            <w:r w:rsidRPr="00382DC6">
              <w:rPr>
                <w:rFonts w:ascii="Calibri" w:hAnsi="Calibri"/>
                <w:color w:val="1F497D"/>
                <w:szCs w:val="22"/>
              </w:rPr>
              <w:t>a.Name</w:t>
            </w:r>
            <w:proofErr w:type="spellEnd"/>
            <w:r w:rsidRPr="00382DC6">
              <w:rPr>
                <w:rFonts w:ascii="Calibri" w:hAnsi="Calibri"/>
                <w:color w:val="1F497D"/>
                <w:szCs w:val="22"/>
              </w:rPr>
              <w:t>»</w:t>
            </w:r>
            <w:r w:rsidRPr="00382DC6">
              <w:rPr>
                <w:rFonts w:ascii="Calibri" w:hAnsi="Calibri"/>
                <w:color w:val="1F497D"/>
                <w:szCs w:val="22"/>
              </w:rPr>
              <w:fldChar w:fldCharType="end"/>
            </w:r>
          </w:p>
        </w:tc>
        <w:tc>
          <w:tcPr>
            <w:tcW w:w="5670" w:type="dxa"/>
            <w:shd w:val="clear" w:color="auto" w:fill="auto"/>
          </w:tcPr>
          <w:p w14:paraId="00CEB770" w14:textId="77777777" w:rsidR="00AA745D" w:rsidRPr="00382DC6" w:rsidRDefault="00AA745D" w:rsidP="00382DC6">
            <w:pPr>
              <w:keepNext/>
              <w:keepLines/>
              <w:rPr>
                <w:rFonts w:cs="Arial"/>
              </w:rPr>
            </w:pPr>
            <w:r w:rsidRPr="00382DC6">
              <w:rPr>
                <w:rFonts w:ascii="Calibri" w:hAnsi="Calibri"/>
                <w:color w:val="1F497D"/>
                <w:szCs w:val="22"/>
              </w:rPr>
              <w:fldChar w:fldCharType="begin"/>
            </w:r>
            <w:r w:rsidRPr="00382DC6">
              <w:rPr>
                <w:rFonts w:ascii="Calibri" w:hAnsi="Calibri"/>
                <w:color w:val="1F497D"/>
                <w:szCs w:val="22"/>
              </w:rPr>
              <w:instrText xml:space="preserve"> MERGEFIELD  $a.Description  \* MERGEFORMAT </w:instrText>
            </w:r>
            <w:r w:rsidRPr="00382DC6">
              <w:rPr>
                <w:rFonts w:ascii="Calibri" w:hAnsi="Calibri"/>
                <w:color w:val="1F497D"/>
                <w:szCs w:val="22"/>
              </w:rPr>
              <w:fldChar w:fldCharType="separate"/>
            </w:r>
            <w:r w:rsidRPr="00382DC6">
              <w:rPr>
                <w:rFonts w:ascii="Calibri" w:hAnsi="Calibri"/>
                <w:color w:val="1F497D"/>
                <w:szCs w:val="22"/>
              </w:rPr>
              <w:t>«$</w:t>
            </w:r>
            <w:proofErr w:type="spellStart"/>
            <w:r w:rsidRPr="00382DC6">
              <w:rPr>
                <w:rFonts w:ascii="Calibri" w:hAnsi="Calibri"/>
                <w:color w:val="1F497D"/>
                <w:szCs w:val="22"/>
              </w:rPr>
              <w:t>a.Description</w:t>
            </w:r>
            <w:proofErr w:type="spellEnd"/>
            <w:r w:rsidRPr="00382DC6">
              <w:rPr>
                <w:rFonts w:ascii="Calibri" w:hAnsi="Calibri"/>
                <w:color w:val="1F497D"/>
                <w:szCs w:val="22"/>
              </w:rPr>
              <w:t>»</w:t>
            </w:r>
            <w:r w:rsidRPr="00382DC6">
              <w:rPr>
                <w:rFonts w:ascii="Calibri" w:hAnsi="Calibri"/>
                <w:color w:val="1F497D"/>
                <w:szCs w:val="22"/>
              </w:rPr>
              <w:fldChar w:fldCharType="end"/>
            </w:r>
          </w:p>
        </w:tc>
      </w:tr>
    </w:tbl>
    <w:p w14:paraId="1B9FEEB2" w14:textId="77777777" w:rsidR="00AA745D" w:rsidRDefault="00AA745D" w:rsidP="00B15FA0">
      <w:pPr>
        <w:keepNext/>
        <w:keepLines/>
        <w:rPr>
          <w:rFonts w:ascii="Calibri" w:eastAsia="Calibri" w:hAnsi="Calibri"/>
          <w:color w:val="000000"/>
          <w:sz w:val="22"/>
          <w:szCs w:val="22"/>
        </w:rPr>
      </w:pPr>
      <w:r w:rsidRPr="00AA745D">
        <w:rPr>
          <w:rFonts w:cs="Arial"/>
          <w:color w:val="A6A6A6"/>
        </w:rPr>
        <w:fldChar w:fldCharType="begin"/>
      </w:r>
      <w:r w:rsidRPr="00AA745D">
        <w:rPr>
          <w:rFonts w:cs="Arial"/>
          <w:color w:val="A6A6A6"/>
        </w:rPr>
        <w:instrText xml:space="preserve"> MERGEFIELD  #end  \* MERGEFORMAT </w:instrText>
      </w:r>
      <w:r w:rsidRPr="00AA745D">
        <w:rPr>
          <w:rFonts w:cs="Arial"/>
          <w:color w:val="A6A6A6"/>
        </w:rPr>
        <w:fldChar w:fldCharType="separate"/>
      </w:r>
      <w:r w:rsidRPr="00AA745D">
        <w:rPr>
          <w:rFonts w:cs="Arial"/>
          <w:noProof/>
          <w:color w:val="A6A6A6"/>
        </w:rPr>
        <w:t>«#end»</w:t>
      </w:r>
      <w:r w:rsidRPr="00AA745D">
        <w:rPr>
          <w:rFonts w:cs="Arial"/>
          <w:color w:val="A6A6A6"/>
        </w:rPr>
        <w:fldChar w:fldCharType="end"/>
      </w:r>
    </w:p>
    <w:bookmarkEnd w:id="15"/>
    <w:bookmarkEnd w:id="16"/>
    <w:bookmarkEnd w:id="17"/>
    <w:p w14:paraId="4D376293" w14:textId="77777777" w:rsidR="0070450C" w:rsidRPr="009F65FF" w:rsidRDefault="0070450C" w:rsidP="00B15FA0">
      <w:pPr>
        <w:pStyle w:val="Nadpis2"/>
        <w:keepLines/>
        <w:tabs>
          <w:tab w:val="clear" w:pos="2552"/>
          <w:tab w:val="clear" w:pos="2986"/>
          <w:tab w:val="num" w:pos="2561"/>
        </w:tabs>
        <w:jc w:val="both"/>
        <w:rPr>
          <w:lang w:val="en-US"/>
        </w:rPr>
      </w:pPr>
      <w:r w:rsidRPr="009F65FF">
        <w:rPr>
          <w:lang w:val="en-US"/>
        </w:rPr>
        <w:t>Patch installation</w:t>
      </w:r>
      <w:bookmarkEnd w:id="13"/>
      <w:bookmarkEnd w:id="14"/>
    </w:p>
    <w:p w14:paraId="43D360E2" w14:textId="77777777" w:rsidR="00D658DF" w:rsidRDefault="00D658DF" w:rsidP="00B15FA0">
      <w:pPr>
        <w:keepNext/>
        <w:keepLines/>
        <w:rPr>
          <w:b/>
          <w:sz w:val="24"/>
          <w:szCs w:val="24"/>
          <w:lang w:val="en-US"/>
        </w:rPr>
      </w:pPr>
      <w:r w:rsidRPr="00B15FA0">
        <w:rPr>
          <w:sz w:val="24"/>
          <w:szCs w:val="24"/>
          <w:lang w:val="en-US"/>
        </w:rPr>
        <w:t>Test Case Result:</w:t>
      </w:r>
      <w:r w:rsidRPr="00B642ED">
        <w:rPr>
          <w:b/>
          <w:sz w:val="24"/>
          <w:szCs w:val="24"/>
          <w:lang w:val="en-US"/>
        </w:rPr>
        <w:t xml:space="preserve"> OK</w:t>
      </w:r>
    </w:p>
    <w:p w14:paraId="5AA25948" w14:textId="3282327E" w:rsidR="00243E03" w:rsidRDefault="0070450C" w:rsidP="00B15FA0">
      <w:pPr>
        <w:pStyle w:val="Nadpis2"/>
        <w:keepLines/>
        <w:tabs>
          <w:tab w:val="clear" w:pos="567"/>
          <w:tab w:val="clear" w:pos="2986"/>
          <w:tab w:val="num" w:pos="576"/>
        </w:tabs>
        <w:ind w:left="851" w:hanging="851"/>
        <w:jc w:val="both"/>
        <w:rPr>
          <w:lang w:val="en-US"/>
        </w:rPr>
      </w:pPr>
      <w:bookmarkStart w:id="18" w:name="_Toc487551693"/>
      <w:bookmarkStart w:id="19" w:name="_Toc497472255"/>
      <w:r>
        <w:rPr>
          <w:lang w:val="en-US"/>
        </w:rPr>
        <w:t>Patch check</w:t>
      </w:r>
      <w:bookmarkEnd w:id="18"/>
      <w:bookmarkEnd w:id="19"/>
    </w:p>
    <w:p w14:paraId="5FABDBD5" w14:textId="77777777" w:rsidR="00243E03" w:rsidRDefault="00243E03" w:rsidP="00B15FA0">
      <w:pPr>
        <w:keepNext/>
        <w:keepLines/>
        <w:rPr>
          <w:b/>
          <w:sz w:val="24"/>
          <w:szCs w:val="24"/>
          <w:lang w:val="en-US"/>
        </w:rPr>
      </w:pPr>
      <w:r w:rsidRPr="00B15FA0">
        <w:rPr>
          <w:sz w:val="24"/>
          <w:szCs w:val="24"/>
          <w:lang w:val="en-US"/>
        </w:rPr>
        <w:t>Test Case Result:</w:t>
      </w:r>
      <w:r w:rsidRPr="00B642ED">
        <w:rPr>
          <w:b/>
          <w:sz w:val="24"/>
          <w:szCs w:val="24"/>
          <w:lang w:val="en-US"/>
        </w:rPr>
        <w:t xml:space="preserve"> OK</w:t>
      </w:r>
    </w:p>
    <w:p w14:paraId="0556E173" w14:textId="6A68C1DF" w:rsidR="00E40AD0" w:rsidRDefault="0070450C" w:rsidP="00B15FA0">
      <w:pPr>
        <w:pStyle w:val="Nadpis2"/>
        <w:keepLines/>
        <w:tabs>
          <w:tab w:val="clear" w:pos="567"/>
          <w:tab w:val="clear" w:pos="2986"/>
          <w:tab w:val="num" w:pos="576"/>
        </w:tabs>
        <w:ind w:left="851" w:hanging="851"/>
        <w:jc w:val="both"/>
        <w:rPr>
          <w:lang w:val="en-US"/>
        </w:rPr>
      </w:pPr>
      <w:bookmarkStart w:id="20" w:name="_Toc487551694"/>
      <w:bookmarkStart w:id="21" w:name="_Toc497472256"/>
      <w:r>
        <w:t xml:space="preserve">New </w:t>
      </w:r>
      <w:proofErr w:type="spellStart"/>
      <w:r>
        <w:t>Fiberblaze</w:t>
      </w:r>
      <w:proofErr w:type="spellEnd"/>
      <w:r>
        <w:t xml:space="preserve"> SW </w:t>
      </w:r>
      <w:bookmarkEnd w:id="20"/>
      <w:bookmarkEnd w:id="21"/>
      <w:r w:rsidR="00AA745D">
        <w:fldChar w:fldCharType="begin"/>
      </w:r>
      <w:r w:rsidR="00AA745D">
        <w:instrText xml:space="preserve"> MERGEFIELD  $release.Version </w:instrText>
      </w:r>
      <w:r w:rsidR="00AA745D">
        <w:fldChar w:fldCharType="separate"/>
      </w:r>
      <w:r w:rsidR="00AA745D">
        <w:rPr>
          <w:noProof/>
        </w:rPr>
        <w:t>«$release.Version»</w:t>
      </w:r>
      <w:r w:rsidR="00AA745D">
        <w:fldChar w:fldCharType="end"/>
      </w:r>
    </w:p>
    <w:p w14:paraId="390AEF6B" w14:textId="77777777" w:rsidR="00E40AD0" w:rsidRDefault="00E40AD0" w:rsidP="00B15FA0">
      <w:pPr>
        <w:keepNext/>
        <w:keepLines/>
        <w:rPr>
          <w:b/>
          <w:sz w:val="24"/>
          <w:szCs w:val="24"/>
          <w:lang w:val="en-US"/>
        </w:rPr>
      </w:pPr>
      <w:bookmarkStart w:id="22" w:name="_GoBack"/>
      <w:r w:rsidRPr="00B15FA0">
        <w:rPr>
          <w:sz w:val="24"/>
          <w:szCs w:val="24"/>
          <w:lang w:val="en-US"/>
        </w:rPr>
        <w:t>Test Case Result:</w:t>
      </w:r>
      <w:r w:rsidRPr="00B642ED">
        <w:rPr>
          <w:b/>
          <w:sz w:val="24"/>
          <w:szCs w:val="24"/>
          <w:lang w:val="en-US"/>
        </w:rPr>
        <w:t xml:space="preserve"> </w:t>
      </w:r>
      <w:bookmarkEnd w:id="22"/>
      <w:r w:rsidRPr="00B642ED">
        <w:rPr>
          <w:b/>
          <w:sz w:val="24"/>
          <w:szCs w:val="24"/>
          <w:lang w:val="en-US"/>
        </w:rPr>
        <w:t>OK</w:t>
      </w:r>
    </w:p>
    <w:p w14:paraId="738FA154" w14:textId="77777777" w:rsidR="00243E03" w:rsidRDefault="00243E03" w:rsidP="00B15FA0">
      <w:pPr>
        <w:keepNext/>
        <w:keepLines/>
        <w:rPr>
          <w:b/>
          <w:sz w:val="24"/>
          <w:szCs w:val="24"/>
          <w:lang w:val="en-US"/>
        </w:rPr>
      </w:pPr>
    </w:p>
    <w:p w14:paraId="51D5A484" w14:textId="77777777" w:rsidR="00243E03" w:rsidRDefault="00243E03" w:rsidP="00243E03">
      <w:pPr>
        <w:rPr>
          <w:b/>
          <w:sz w:val="24"/>
          <w:szCs w:val="24"/>
          <w:lang w:val="en-US"/>
        </w:rPr>
      </w:pPr>
    </w:p>
    <w:p w14:paraId="0C1533C6" w14:textId="77777777" w:rsidR="00631486" w:rsidRPr="00B642ED" w:rsidRDefault="00631486" w:rsidP="00631486">
      <w:pPr>
        <w:pStyle w:val="Nadpis1"/>
        <w:rPr>
          <w:lang w:val="en-US"/>
        </w:rPr>
      </w:pPr>
      <w:bookmarkStart w:id="23" w:name="_Toc497472257"/>
      <w:r w:rsidRPr="00B642ED">
        <w:rPr>
          <w:lang w:val="en-US"/>
        </w:rPr>
        <w:lastRenderedPageBreak/>
        <w:t>Test environment</w:t>
      </w:r>
      <w:bookmarkEnd w:id="23"/>
    </w:p>
    <w:p w14:paraId="246FE1E9" w14:textId="77777777" w:rsidR="00631486" w:rsidRPr="00B642ED" w:rsidRDefault="00631486" w:rsidP="00631486">
      <w:pPr>
        <w:rPr>
          <w:lang w:val="en-US"/>
        </w:rPr>
      </w:pPr>
    </w:p>
    <w:p w14:paraId="733A7D36" w14:textId="77777777" w:rsidR="00DC1679" w:rsidRPr="00B642ED" w:rsidRDefault="00D5539A" w:rsidP="00D5539A">
      <w:pPr>
        <w:rPr>
          <w:b/>
          <w:bCs/>
          <w:lang w:val="en-US"/>
        </w:rPr>
      </w:pPr>
      <w:r w:rsidRPr="00B642ED">
        <w:rPr>
          <w:b/>
          <w:bCs/>
          <w:lang w:val="en-US"/>
        </w:rPr>
        <w:t>HW:</w:t>
      </w:r>
    </w:p>
    <w:p w14:paraId="18B3A756" w14:textId="1E2F0920" w:rsidR="00D90E40" w:rsidRPr="008F5F86" w:rsidRDefault="00D90E40" w:rsidP="00522AD7">
      <w:pPr>
        <w:numPr>
          <w:ilvl w:val="0"/>
          <w:numId w:val="24"/>
        </w:numPr>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387"/>
          <w:tab w:val="clear" w:pos="5670"/>
          <w:tab w:val="clear" w:pos="5954"/>
          <w:tab w:val="clear" w:pos="6237"/>
          <w:tab w:val="clear" w:pos="6521"/>
          <w:tab w:val="clear" w:pos="6804"/>
          <w:tab w:val="clear" w:pos="7088"/>
          <w:tab w:val="clear" w:pos="7371"/>
          <w:tab w:val="clear" w:pos="7655"/>
          <w:tab w:val="clear" w:pos="7938"/>
          <w:tab w:val="clear" w:pos="8222"/>
          <w:tab w:val="clear" w:pos="8505"/>
          <w:tab w:val="clear" w:pos="8789"/>
          <w:tab w:val="clear" w:pos="9072"/>
        </w:tabs>
        <w:jc w:val="left"/>
        <w:rPr>
          <w:lang w:val="en-US"/>
        </w:rPr>
      </w:pPr>
      <w:r>
        <w:rPr>
          <w:bCs/>
          <w:lang w:val="en-US"/>
        </w:rPr>
        <w:t>HP G</w:t>
      </w:r>
      <w:r w:rsidR="0070450C">
        <w:rPr>
          <w:bCs/>
          <w:lang w:val="en-US"/>
        </w:rPr>
        <w:t>7</w:t>
      </w:r>
    </w:p>
    <w:p w14:paraId="3F275ECA" w14:textId="77777777" w:rsidR="00522AD7" w:rsidRPr="004605E0" w:rsidRDefault="00522AD7" w:rsidP="00522AD7">
      <w:pPr>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387"/>
          <w:tab w:val="clear" w:pos="5670"/>
          <w:tab w:val="clear" w:pos="5954"/>
          <w:tab w:val="clear" w:pos="6237"/>
          <w:tab w:val="clear" w:pos="6521"/>
          <w:tab w:val="clear" w:pos="6804"/>
          <w:tab w:val="clear" w:pos="7088"/>
          <w:tab w:val="clear" w:pos="7371"/>
          <w:tab w:val="clear" w:pos="7655"/>
          <w:tab w:val="clear" w:pos="7938"/>
          <w:tab w:val="clear" w:pos="8222"/>
          <w:tab w:val="clear" w:pos="8505"/>
          <w:tab w:val="clear" w:pos="8789"/>
          <w:tab w:val="clear" w:pos="9072"/>
        </w:tabs>
        <w:ind w:left="360"/>
        <w:jc w:val="left"/>
        <w:rPr>
          <w:lang w:val="en-US"/>
        </w:rPr>
      </w:pPr>
    </w:p>
    <w:p w14:paraId="646C4F56" w14:textId="77777777" w:rsidR="00D5539A" w:rsidRPr="00B642ED" w:rsidRDefault="00D5539A" w:rsidP="00D5539A">
      <w:pPr>
        <w:rPr>
          <w:b/>
          <w:bCs/>
          <w:lang w:val="en-US"/>
        </w:rPr>
      </w:pPr>
      <w:r w:rsidRPr="00B642ED">
        <w:rPr>
          <w:b/>
          <w:bCs/>
          <w:lang w:val="en-US"/>
        </w:rPr>
        <w:t>SW:</w:t>
      </w:r>
    </w:p>
    <w:p w14:paraId="079AD2DF" w14:textId="15659B53" w:rsidR="008342B6" w:rsidRPr="00A8438A" w:rsidRDefault="00831E32" w:rsidP="008342B6">
      <w:pPr>
        <w:numPr>
          <w:ilvl w:val="0"/>
          <w:numId w:val="27"/>
        </w:numPr>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387"/>
          <w:tab w:val="clear" w:pos="5670"/>
          <w:tab w:val="clear" w:pos="5954"/>
          <w:tab w:val="clear" w:pos="6237"/>
          <w:tab w:val="clear" w:pos="6521"/>
          <w:tab w:val="clear" w:pos="6804"/>
          <w:tab w:val="clear" w:pos="7088"/>
          <w:tab w:val="clear" w:pos="7371"/>
          <w:tab w:val="clear" w:pos="7655"/>
          <w:tab w:val="clear" w:pos="7938"/>
          <w:tab w:val="clear" w:pos="8222"/>
          <w:tab w:val="clear" w:pos="8505"/>
          <w:tab w:val="clear" w:pos="8789"/>
          <w:tab w:val="clear" w:pos="9072"/>
        </w:tabs>
        <w:jc w:val="left"/>
        <w:rPr>
          <w:rFonts w:cs="Arial"/>
          <w:lang w:val="en-US"/>
        </w:rPr>
      </w:pPr>
      <w:r w:rsidRPr="00A8438A">
        <w:rPr>
          <w:rFonts w:cs="Arial"/>
        </w:rPr>
        <w:fldChar w:fldCharType="begin"/>
      </w:r>
      <w:r w:rsidRPr="00A8438A">
        <w:rPr>
          <w:rFonts w:cs="Arial"/>
        </w:rPr>
        <w:instrText xml:space="preserve"> SUBJECT  \* MERGEFORMAT </w:instrText>
      </w:r>
      <w:r w:rsidRPr="00A8438A">
        <w:rPr>
          <w:rFonts w:cs="Arial"/>
        </w:rPr>
        <w:fldChar w:fldCharType="separate"/>
      </w:r>
      <w:r w:rsidR="00A915C7" w:rsidRPr="00A8438A">
        <w:rPr>
          <w:rFonts w:cs="Arial"/>
        </w:rPr>
        <w:fldChar w:fldCharType="begin"/>
      </w:r>
      <w:r w:rsidR="00A915C7" w:rsidRPr="00A8438A">
        <w:rPr>
          <w:rFonts w:cs="Arial"/>
        </w:rPr>
        <w:instrText xml:space="preserve"> MERGEFIELD  $release.name  \* MERGEFORMAT </w:instrText>
      </w:r>
      <w:r w:rsidR="00A915C7" w:rsidRPr="00A8438A">
        <w:rPr>
          <w:rFonts w:cs="Arial"/>
        </w:rPr>
        <w:fldChar w:fldCharType="separate"/>
      </w:r>
      <w:r w:rsidR="00A915C7" w:rsidRPr="00A8438A">
        <w:rPr>
          <w:rFonts w:cs="Arial"/>
          <w:noProof/>
        </w:rPr>
        <w:t>«$release.name»</w:t>
      </w:r>
      <w:r w:rsidR="00A915C7" w:rsidRPr="00A8438A">
        <w:rPr>
          <w:rFonts w:cs="Arial"/>
        </w:rPr>
        <w:fldChar w:fldCharType="end"/>
      </w:r>
      <w:r w:rsidR="00A915C7" w:rsidRPr="00A8438A">
        <w:rPr>
          <w:rFonts w:cs="Arial"/>
        </w:rPr>
        <w:t>_</w:t>
      </w:r>
      <w:r w:rsidR="00A8438A" w:rsidRPr="00A8438A">
        <w:rPr>
          <w:rFonts w:cs="Arial"/>
        </w:rPr>
        <w:fldChar w:fldCharType="begin"/>
      </w:r>
      <w:r w:rsidR="00A8438A" w:rsidRPr="00A8438A">
        <w:rPr>
          <w:rFonts w:cs="Arial"/>
        </w:rPr>
        <w:instrText xml:space="preserve"> MERGEFIELD  $release.Version  \* MERGEFORMAT </w:instrText>
      </w:r>
      <w:r w:rsidR="00A8438A" w:rsidRPr="00A8438A">
        <w:rPr>
          <w:rFonts w:cs="Arial"/>
        </w:rPr>
        <w:fldChar w:fldCharType="separate"/>
      </w:r>
      <w:r w:rsidR="00A8438A" w:rsidRPr="00A8438A">
        <w:rPr>
          <w:rFonts w:cs="Arial"/>
          <w:noProof/>
        </w:rPr>
        <w:t>«$release.Version»</w:t>
      </w:r>
      <w:r w:rsidR="00A8438A" w:rsidRPr="00A8438A">
        <w:rPr>
          <w:rFonts w:cs="Arial"/>
          <w:noProof/>
        </w:rPr>
        <w:fldChar w:fldCharType="end"/>
      </w:r>
      <w:r w:rsidRPr="00A8438A">
        <w:rPr>
          <w:rFonts w:cs="Arial"/>
        </w:rPr>
        <w:fldChar w:fldCharType="end"/>
      </w:r>
      <w:r w:rsidR="00A915C7" w:rsidRPr="00A8438A">
        <w:rPr>
          <w:rFonts w:cs="Arial"/>
          <w:lang w:val="en-US"/>
        </w:rPr>
        <w:t xml:space="preserve"> </w:t>
      </w:r>
    </w:p>
    <w:p w14:paraId="59986916" w14:textId="77777777" w:rsidR="00631486" w:rsidRPr="00B642ED" w:rsidRDefault="00631486" w:rsidP="00631486">
      <w:pPr>
        <w:pStyle w:val="Nadpis1"/>
        <w:rPr>
          <w:lang w:val="en-US"/>
        </w:rPr>
      </w:pPr>
      <w:bookmarkStart w:id="24" w:name="_Toc497472258"/>
      <w:r w:rsidRPr="00B642ED">
        <w:rPr>
          <w:lang w:val="en-US"/>
        </w:rPr>
        <w:lastRenderedPageBreak/>
        <w:t>Test Results</w:t>
      </w:r>
      <w:bookmarkEnd w:id="24"/>
    </w:p>
    <w:p w14:paraId="4704540C" w14:textId="2D85635C" w:rsidR="00014425" w:rsidRDefault="00CA17A1" w:rsidP="00014425">
      <w:r>
        <w:t xml:space="preserve">All </w:t>
      </w:r>
      <w:r w:rsidR="00014425">
        <w:t xml:space="preserve">performed tests were successful. There are no other known bugs/limitations in the </w:t>
      </w:r>
      <w:r w:rsidR="0070450C">
        <w:t>released package</w:t>
      </w:r>
      <w:r w:rsidR="00014425">
        <w:t xml:space="preserve"> than those possibly mentioned in section 2.1 of the release note document.</w:t>
      </w:r>
    </w:p>
    <w:p w14:paraId="0C192F26" w14:textId="77777777" w:rsidR="000A7BB5" w:rsidRPr="00B642ED" w:rsidRDefault="000A7BB5" w:rsidP="002164C6">
      <w:pPr>
        <w:rPr>
          <w:lang w:val="en-US"/>
        </w:rPr>
      </w:pPr>
    </w:p>
    <w:sectPr w:rsidR="000A7BB5" w:rsidRPr="00B642ED" w:rsidSect="001202D7">
      <w:headerReference w:type="default" r:id="rId8"/>
      <w:pgSz w:w="11906" w:h="16838" w:code="9"/>
      <w:pgMar w:top="1440" w:right="851" w:bottom="1440" w:left="1797"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866618" w14:textId="77777777" w:rsidR="00382DC6" w:rsidRDefault="00382DC6">
      <w:r>
        <w:separator/>
      </w:r>
    </w:p>
  </w:endnote>
  <w:endnote w:type="continuationSeparator" w:id="0">
    <w:p w14:paraId="4A1AD144" w14:textId="77777777" w:rsidR="00382DC6" w:rsidRDefault="00382D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C25A45" w14:textId="77777777" w:rsidR="00382DC6" w:rsidRDefault="00382DC6">
      <w:r>
        <w:separator/>
      </w:r>
    </w:p>
  </w:footnote>
  <w:footnote w:type="continuationSeparator" w:id="0">
    <w:p w14:paraId="4C704853" w14:textId="77777777" w:rsidR="00382DC6" w:rsidRDefault="00382DC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EFC3D4" w14:textId="7C0ACE19" w:rsidR="00B24516" w:rsidRDefault="00B15FA0" w:rsidP="00740902">
    <w:pPr>
      <w:pStyle w:val="Zhlav"/>
      <w:rPr>
        <w:rStyle w:val="slostrnky"/>
      </w:rPr>
    </w:pPr>
    <w:r w:rsidRPr="00B15FA0">
      <w:rPr>
        <w:noProof/>
        <w:sz w:val="18"/>
        <w:szCs w:val="18"/>
        <w:lang w:val="cs-CZ" w:eastAsia="cs-CZ"/>
      </w:rPr>
      <w:pict w14:anchorId="445B42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1" o:spid="_x0000_i1025" type="#_x0000_t75" style="width:77.25pt;height:32.25pt;visibility:visible;mso-wrap-style:square">
          <v:imagedata r:id="rId1" o:title="" cropbottom="16119f" cropright="10095f"/>
        </v:shape>
      </w:pict>
    </w:r>
    <w:r w:rsidR="00B24516">
      <w:tab/>
    </w:r>
    <w:r w:rsidR="00B24516">
      <w:tab/>
      <w:t xml:space="preserve">Page </w:t>
    </w:r>
    <w:r w:rsidR="00B24516">
      <w:fldChar w:fldCharType="begin"/>
    </w:r>
    <w:r w:rsidR="00B24516">
      <w:instrText xml:space="preserve"> PAGE  \* MERGEFORMAT </w:instrText>
    </w:r>
    <w:r w:rsidR="00B24516">
      <w:fldChar w:fldCharType="separate"/>
    </w:r>
    <w:r>
      <w:rPr>
        <w:noProof/>
      </w:rPr>
      <w:t>5</w:t>
    </w:r>
    <w:r w:rsidR="00B24516">
      <w:fldChar w:fldCharType="end"/>
    </w:r>
    <w:r w:rsidR="00B24516">
      <w:t>:</w:t>
    </w:r>
    <w:r w:rsidR="00B24516">
      <w:rPr>
        <w:rStyle w:val="slostrnky"/>
      </w:rPr>
      <w:fldChar w:fldCharType="begin"/>
    </w:r>
    <w:r w:rsidR="00B24516">
      <w:rPr>
        <w:rStyle w:val="slostrnky"/>
      </w:rPr>
      <w:instrText xml:space="preserve"> NUMPAGES </w:instrText>
    </w:r>
    <w:r w:rsidR="00B24516">
      <w:rPr>
        <w:rStyle w:val="slostrnky"/>
      </w:rPr>
      <w:fldChar w:fldCharType="separate"/>
    </w:r>
    <w:r>
      <w:rPr>
        <w:rStyle w:val="slostrnky"/>
        <w:noProof/>
      </w:rPr>
      <w:t>7</w:t>
    </w:r>
    <w:r w:rsidR="00B24516">
      <w:rPr>
        <w:rStyle w:val="slostrnky"/>
      </w:rPr>
      <w:fldChar w:fldCharType="end"/>
    </w:r>
  </w:p>
  <w:p w14:paraId="3BFDA4C8" w14:textId="77777777" w:rsidR="00B15FA0" w:rsidRPr="00B15FA0" w:rsidRDefault="00B15FA0" w:rsidP="00B15FA0">
    <w:pPr>
      <w:pStyle w:val="Zhlav"/>
      <w:spacing w:after="0"/>
      <w:rPr>
        <w:sz w:val="18"/>
        <w:szCs w:val="18"/>
        <w:lang w:val="en-US"/>
      </w:rPr>
    </w:pPr>
    <w:r w:rsidRPr="00B15FA0">
      <w:rPr>
        <w:sz w:val="18"/>
        <w:szCs w:val="18"/>
        <w:lang w:val="en-US"/>
      </w:rPr>
      <w:t>M4 R&amp;D Division</w:t>
    </w:r>
  </w:p>
  <w:p w14:paraId="4C386F56" w14:textId="7F54EE88" w:rsidR="00B24516" w:rsidRPr="00B15FA0" w:rsidRDefault="00B15FA0" w:rsidP="00B15FA0">
    <w:pPr>
      <w:pStyle w:val="Zhlav"/>
      <w:spacing w:after="0"/>
      <w:rPr>
        <w:sz w:val="18"/>
        <w:szCs w:val="18"/>
      </w:rPr>
    </w:pPr>
    <w:r w:rsidRPr="00B15FA0">
      <w:rPr>
        <w:sz w:val="18"/>
        <w:szCs w:val="18"/>
        <w:lang w:val="en-US"/>
      </w:rPr>
      <w:t>System Test Report «$release.name»</w:t>
    </w:r>
  </w:p>
  <w:p w14:paraId="2C140F7C" w14:textId="77777777" w:rsidR="00B24516" w:rsidRDefault="00B24516">
    <w:pPr>
      <w:pBdr>
        <w:top w:val="single" w:sz="4" w:space="1"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E57690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B"/>
    <w:multiLevelType w:val="multilevel"/>
    <w:tmpl w:val="96F81C54"/>
    <w:lvl w:ilvl="0">
      <w:start w:val="1"/>
      <w:numFmt w:val="decimal"/>
      <w:lvlText w:val="%1."/>
      <w:lvlJc w:val="left"/>
      <w:pPr>
        <w:tabs>
          <w:tab w:val="num" w:pos="720"/>
        </w:tabs>
        <w:ind w:left="360" w:hanging="360"/>
      </w:pPr>
    </w:lvl>
    <w:lvl w:ilvl="1">
      <w:start w:val="1"/>
      <w:numFmt w:val="decimal"/>
      <w:lvlText w:val="%1.%2."/>
      <w:lvlJc w:val="left"/>
      <w:pPr>
        <w:tabs>
          <w:tab w:val="num" w:pos="1800"/>
        </w:tabs>
        <w:ind w:left="792" w:hanging="432"/>
      </w:pPr>
    </w:lvl>
    <w:lvl w:ilvl="2">
      <w:start w:val="1"/>
      <w:numFmt w:val="decimal"/>
      <w:lvlText w:val="%1.%2.%3."/>
      <w:lvlJc w:val="left"/>
      <w:pPr>
        <w:tabs>
          <w:tab w:val="num" w:pos="2880"/>
        </w:tabs>
        <w:ind w:left="1224" w:hanging="504"/>
      </w:pPr>
    </w:lvl>
    <w:lvl w:ilvl="3">
      <w:start w:val="1"/>
      <w:numFmt w:val="decimal"/>
      <w:lvlText w:val="%1.%2.%3.%4."/>
      <w:lvlJc w:val="left"/>
      <w:pPr>
        <w:tabs>
          <w:tab w:val="num" w:pos="3960"/>
        </w:tabs>
        <w:ind w:left="1728" w:hanging="648"/>
      </w:pPr>
    </w:lvl>
    <w:lvl w:ilvl="4">
      <w:start w:val="1"/>
      <w:numFmt w:val="decimal"/>
      <w:lvlText w:val="%1.%2.%3.%4.%5."/>
      <w:lvlJc w:val="left"/>
      <w:pPr>
        <w:tabs>
          <w:tab w:val="num" w:pos="5040"/>
        </w:tabs>
        <w:ind w:left="2232" w:hanging="792"/>
      </w:pPr>
    </w:lvl>
    <w:lvl w:ilvl="5">
      <w:start w:val="1"/>
      <w:numFmt w:val="decimal"/>
      <w:lvlText w:val="%1.%2.%3.%4.%5.%6."/>
      <w:lvlJc w:val="left"/>
      <w:pPr>
        <w:tabs>
          <w:tab w:val="num" w:pos="6120"/>
        </w:tabs>
        <w:ind w:left="2736" w:hanging="936"/>
      </w:pPr>
    </w:lvl>
    <w:lvl w:ilvl="6">
      <w:start w:val="1"/>
      <w:numFmt w:val="decimal"/>
      <w:lvlText w:val="%1.%2.%3.%4.%5.%6.%7."/>
      <w:lvlJc w:val="left"/>
      <w:pPr>
        <w:tabs>
          <w:tab w:val="num" w:pos="6840"/>
        </w:tabs>
        <w:ind w:left="3240" w:hanging="1080"/>
      </w:pPr>
    </w:lvl>
    <w:lvl w:ilvl="7">
      <w:start w:val="1"/>
      <w:numFmt w:val="decimal"/>
      <w:lvlText w:val="%1.%2.%3.%4.%5.%6.%7.%8."/>
      <w:lvlJc w:val="left"/>
      <w:pPr>
        <w:tabs>
          <w:tab w:val="num" w:pos="7920"/>
        </w:tabs>
        <w:ind w:left="3744" w:hanging="1224"/>
      </w:pPr>
    </w:lvl>
    <w:lvl w:ilvl="8">
      <w:start w:val="1"/>
      <w:numFmt w:val="decimal"/>
      <w:lvlText w:val="%1.%2.%3.%4.%5.%6.%7.%8.%9."/>
      <w:lvlJc w:val="left"/>
      <w:pPr>
        <w:tabs>
          <w:tab w:val="num" w:pos="9000"/>
        </w:tabs>
        <w:ind w:left="4320" w:hanging="1440"/>
      </w:pPr>
    </w:lvl>
  </w:abstractNum>
  <w:abstractNum w:abstractNumId="2" w15:restartNumberingAfterBreak="0">
    <w:nsid w:val="12E758AD"/>
    <w:multiLevelType w:val="hybridMultilevel"/>
    <w:tmpl w:val="7A8819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71407E3"/>
    <w:multiLevelType w:val="hybridMultilevel"/>
    <w:tmpl w:val="BF92D3E0"/>
    <w:lvl w:ilvl="0" w:tplc="EC425978">
      <w:start w:val="1"/>
      <w:numFmt w:val="decimal"/>
      <w:lvlText w:val="%1."/>
      <w:lvlJc w:val="left"/>
      <w:pPr>
        <w:tabs>
          <w:tab w:val="num" w:pos="1080"/>
        </w:tabs>
        <w:ind w:left="1080" w:hanging="72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4" w15:restartNumberingAfterBreak="0">
    <w:nsid w:val="283B22CF"/>
    <w:multiLevelType w:val="hybridMultilevel"/>
    <w:tmpl w:val="14A41C44"/>
    <w:lvl w:ilvl="0" w:tplc="0409000F">
      <w:start w:val="1"/>
      <w:numFmt w:val="decimal"/>
      <w:lvlText w:val="%1."/>
      <w:lvlJc w:val="left"/>
      <w:pPr>
        <w:tabs>
          <w:tab w:val="num" w:pos="780"/>
        </w:tabs>
        <w:ind w:left="780" w:hanging="360"/>
      </w:p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5" w15:restartNumberingAfterBreak="0">
    <w:nsid w:val="299A3B0F"/>
    <w:multiLevelType w:val="hybridMultilevel"/>
    <w:tmpl w:val="35E02186"/>
    <w:lvl w:ilvl="0" w:tplc="8F366DFA">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FF00D52"/>
    <w:multiLevelType w:val="hybridMultilevel"/>
    <w:tmpl w:val="0C243ECE"/>
    <w:lvl w:ilvl="0" w:tplc="0405000F">
      <w:start w:val="1"/>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7" w15:restartNumberingAfterBreak="0">
    <w:nsid w:val="437B11E0"/>
    <w:multiLevelType w:val="hybridMultilevel"/>
    <w:tmpl w:val="F94C658E"/>
    <w:lvl w:ilvl="0" w:tplc="981607A8">
      <w:start w:val="1"/>
      <w:numFmt w:val="bullet"/>
      <w:lvlText w:val=""/>
      <w:lvlJc w:val="left"/>
      <w:pPr>
        <w:tabs>
          <w:tab w:val="num" w:pos="644"/>
        </w:tabs>
        <w:ind w:left="644" w:hanging="360"/>
      </w:pPr>
      <w:rPr>
        <w:rFonts w:ascii="Symbol" w:hAnsi="Symbol" w:hint="default"/>
        <w:color w:val="000000"/>
        <w:sz w:val="18"/>
      </w:rPr>
    </w:lvl>
    <w:lvl w:ilvl="1" w:tplc="04050003" w:tentative="1">
      <w:start w:val="1"/>
      <w:numFmt w:val="bullet"/>
      <w:lvlText w:val="o"/>
      <w:lvlJc w:val="left"/>
      <w:pPr>
        <w:tabs>
          <w:tab w:val="num" w:pos="1364"/>
        </w:tabs>
        <w:ind w:left="1364" w:hanging="360"/>
      </w:pPr>
      <w:rPr>
        <w:rFonts w:ascii="Courier New" w:hAnsi="Courier New" w:cs="Courier New" w:hint="default"/>
      </w:rPr>
    </w:lvl>
    <w:lvl w:ilvl="2" w:tplc="04050005" w:tentative="1">
      <w:start w:val="1"/>
      <w:numFmt w:val="bullet"/>
      <w:lvlText w:val=""/>
      <w:lvlJc w:val="left"/>
      <w:pPr>
        <w:tabs>
          <w:tab w:val="num" w:pos="2084"/>
        </w:tabs>
        <w:ind w:left="2084" w:hanging="360"/>
      </w:pPr>
      <w:rPr>
        <w:rFonts w:ascii="Wingdings" w:hAnsi="Wingdings" w:hint="default"/>
      </w:rPr>
    </w:lvl>
    <w:lvl w:ilvl="3" w:tplc="04050001" w:tentative="1">
      <w:start w:val="1"/>
      <w:numFmt w:val="bullet"/>
      <w:lvlText w:val=""/>
      <w:lvlJc w:val="left"/>
      <w:pPr>
        <w:tabs>
          <w:tab w:val="num" w:pos="2804"/>
        </w:tabs>
        <w:ind w:left="2804" w:hanging="360"/>
      </w:pPr>
      <w:rPr>
        <w:rFonts w:ascii="Symbol" w:hAnsi="Symbol" w:hint="default"/>
      </w:rPr>
    </w:lvl>
    <w:lvl w:ilvl="4" w:tplc="04050003" w:tentative="1">
      <w:start w:val="1"/>
      <w:numFmt w:val="bullet"/>
      <w:lvlText w:val="o"/>
      <w:lvlJc w:val="left"/>
      <w:pPr>
        <w:tabs>
          <w:tab w:val="num" w:pos="3524"/>
        </w:tabs>
        <w:ind w:left="3524" w:hanging="360"/>
      </w:pPr>
      <w:rPr>
        <w:rFonts w:ascii="Courier New" w:hAnsi="Courier New" w:cs="Courier New" w:hint="default"/>
      </w:rPr>
    </w:lvl>
    <w:lvl w:ilvl="5" w:tplc="04050005" w:tentative="1">
      <w:start w:val="1"/>
      <w:numFmt w:val="bullet"/>
      <w:lvlText w:val=""/>
      <w:lvlJc w:val="left"/>
      <w:pPr>
        <w:tabs>
          <w:tab w:val="num" w:pos="4244"/>
        </w:tabs>
        <w:ind w:left="4244" w:hanging="360"/>
      </w:pPr>
      <w:rPr>
        <w:rFonts w:ascii="Wingdings" w:hAnsi="Wingdings" w:hint="default"/>
      </w:rPr>
    </w:lvl>
    <w:lvl w:ilvl="6" w:tplc="04050001" w:tentative="1">
      <w:start w:val="1"/>
      <w:numFmt w:val="bullet"/>
      <w:lvlText w:val=""/>
      <w:lvlJc w:val="left"/>
      <w:pPr>
        <w:tabs>
          <w:tab w:val="num" w:pos="4964"/>
        </w:tabs>
        <w:ind w:left="4964" w:hanging="360"/>
      </w:pPr>
      <w:rPr>
        <w:rFonts w:ascii="Symbol" w:hAnsi="Symbol" w:hint="default"/>
      </w:rPr>
    </w:lvl>
    <w:lvl w:ilvl="7" w:tplc="04050003" w:tentative="1">
      <w:start w:val="1"/>
      <w:numFmt w:val="bullet"/>
      <w:lvlText w:val="o"/>
      <w:lvlJc w:val="left"/>
      <w:pPr>
        <w:tabs>
          <w:tab w:val="num" w:pos="5684"/>
        </w:tabs>
        <w:ind w:left="5684" w:hanging="360"/>
      </w:pPr>
      <w:rPr>
        <w:rFonts w:ascii="Courier New" w:hAnsi="Courier New" w:cs="Courier New" w:hint="default"/>
      </w:rPr>
    </w:lvl>
    <w:lvl w:ilvl="8" w:tplc="04050005" w:tentative="1">
      <w:start w:val="1"/>
      <w:numFmt w:val="bullet"/>
      <w:lvlText w:val=""/>
      <w:lvlJc w:val="left"/>
      <w:pPr>
        <w:tabs>
          <w:tab w:val="num" w:pos="6404"/>
        </w:tabs>
        <w:ind w:left="6404" w:hanging="360"/>
      </w:pPr>
      <w:rPr>
        <w:rFonts w:ascii="Wingdings" w:hAnsi="Wingdings" w:hint="default"/>
      </w:rPr>
    </w:lvl>
  </w:abstractNum>
  <w:abstractNum w:abstractNumId="8" w15:restartNumberingAfterBreak="0">
    <w:nsid w:val="479553A1"/>
    <w:multiLevelType w:val="hybridMultilevel"/>
    <w:tmpl w:val="36DA97C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4C4F339E"/>
    <w:multiLevelType w:val="hybridMultilevel"/>
    <w:tmpl w:val="62249B82"/>
    <w:lvl w:ilvl="0" w:tplc="04050001">
      <w:start w:val="1"/>
      <w:numFmt w:val="bullet"/>
      <w:lvlText w:val=""/>
      <w:lvlJc w:val="left"/>
      <w:pPr>
        <w:ind w:left="360" w:hanging="360"/>
      </w:pPr>
      <w:rPr>
        <w:rFonts w:ascii="Symbol" w:hAnsi="Symbol" w:hint="default"/>
      </w:rPr>
    </w:lvl>
    <w:lvl w:ilvl="1" w:tplc="04050003" w:tentative="1">
      <w:start w:val="1"/>
      <w:numFmt w:val="bullet"/>
      <w:lvlText w:val="o"/>
      <w:lvlJc w:val="left"/>
      <w:pPr>
        <w:ind w:left="1080" w:hanging="360"/>
      </w:pPr>
      <w:rPr>
        <w:rFonts w:ascii="Courier New" w:hAnsi="Courier New" w:cs="Courier New" w:hint="default"/>
      </w:rPr>
    </w:lvl>
    <w:lvl w:ilvl="2" w:tplc="04050005" w:tentative="1">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10" w15:restartNumberingAfterBreak="0">
    <w:nsid w:val="4C743749"/>
    <w:multiLevelType w:val="hybridMultilevel"/>
    <w:tmpl w:val="3E6C033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50CC790F"/>
    <w:multiLevelType w:val="hybridMultilevel"/>
    <w:tmpl w:val="1AC6A3E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542549E7"/>
    <w:multiLevelType w:val="hybridMultilevel"/>
    <w:tmpl w:val="69E03BA0"/>
    <w:lvl w:ilvl="0" w:tplc="04050001">
      <w:numFmt w:val="bullet"/>
      <w:lvlText w:val=""/>
      <w:lvlJc w:val="left"/>
      <w:pPr>
        <w:tabs>
          <w:tab w:val="num" w:pos="720"/>
        </w:tabs>
        <w:ind w:left="720" w:hanging="360"/>
      </w:pPr>
      <w:rPr>
        <w:rFonts w:ascii="Symbol" w:eastAsia="Times New Roman" w:hAnsi="Symbol" w:cs="Times New Roman"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6025EFE"/>
    <w:multiLevelType w:val="hybridMultilevel"/>
    <w:tmpl w:val="D4346314"/>
    <w:lvl w:ilvl="0" w:tplc="0405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56AE1C9F"/>
    <w:multiLevelType w:val="multilevel"/>
    <w:tmpl w:val="748CBE76"/>
    <w:lvl w:ilvl="0">
      <w:start w:val="1"/>
      <w:numFmt w:val="decimal"/>
      <w:pStyle w:val="Nadpis1"/>
      <w:lvlText w:val="%1"/>
      <w:lvlJc w:val="left"/>
      <w:pPr>
        <w:tabs>
          <w:tab w:val="num" w:pos="360"/>
        </w:tabs>
        <w:ind w:left="284" w:hanging="284"/>
      </w:pPr>
    </w:lvl>
    <w:lvl w:ilvl="1">
      <w:start w:val="1"/>
      <w:numFmt w:val="decimal"/>
      <w:pStyle w:val="Nadpis2"/>
      <w:lvlText w:val="%1.%2"/>
      <w:lvlJc w:val="left"/>
      <w:pPr>
        <w:tabs>
          <w:tab w:val="num" w:pos="2986"/>
        </w:tabs>
        <w:ind w:left="2986" w:hanging="576"/>
      </w:pPr>
    </w:lvl>
    <w:lvl w:ilvl="2">
      <w:start w:val="1"/>
      <w:numFmt w:val="decimal"/>
      <w:pStyle w:val="Nadpis3"/>
      <w:lvlText w:val="%1.%2.%3"/>
      <w:lvlJc w:val="left"/>
      <w:pPr>
        <w:tabs>
          <w:tab w:val="num" w:pos="720"/>
        </w:tabs>
        <w:ind w:left="720" w:hanging="720"/>
      </w:pPr>
    </w:lvl>
    <w:lvl w:ilvl="3">
      <w:start w:val="1"/>
      <w:numFmt w:val="decimal"/>
      <w:pStyle w:val="Nadpis4"/>
      <w:lvlText w:val="%1.%2.%3.%4"/>
      <w:lvlJc w:val="left"/>
      <w:pPr>
        <w:tabs>
          <w:tab w:val="num" w:pos="864"/>
        </w:tabs>
        <w:ind w:left="864" w:hanging="864"/>
      </w:pPr>
    </w:lvl>
    <w:lvl w:ilvl="4">
      <w:start w:val="1"/>
      <w:numFmt w:val="decimal"/>
      <w:pStyle w:val="Nadpis5"/>
      <w:lvlText w:val="%1.%2.%3.%4.%5"/>
      <w:lvlJc w:val="left"/>
      <w:pPr>
        <w:tabs>
          <w:tab w:val="num" w:pos="1008"/>
        </w:tabs>
        <w:ind w:left="1008" w:hanging="1008"/>
      </w:pPr>
    </w:lvl>
    <w:lvl w:ilvl="5">
      <w:start w:val="1"/>
      <w:numFmt w:val="decimal"/>
      <w:pStyle w:val="Nadpis6"/>
      <w:lvlText w:val="%1.%2.%3.%4.%5.%6"/>
      <w:lvlJc w:val="left"/>
      <w:pPr>
        <w:tabs>
          <w:tab w:val="num" w:pos="1152"/>
        </w:tabs>
        <w:ind w:left="1152" w:hanging="1152"/>
      </w:pPr>
    </w:lvl>
    <w:lvl w:ilvl="6">
      <w:start w:val="1"/>
      <w:numFmt w:val="decimal"/>
      <w:pStyle w:val="Nadpis7"/>
      <w:lvlText w:val="%1.%2.%3.%4.%5.%6.%7"/>
      <w:lvlJc w:val="left"/>
      <w:pPr>
        <w:tabs>
          <w:tab w:val="num" w:pos="1296"/>
        </w:tabs>
        <w:ind w:left="1296" w:hanging="1296"/>
      </w:pPr>
    </w:lvl>
    <w:lvl w:ilvl="7">
      <w:start w:val="1"/>
      <w:numFmt w:val="decimal"/>
      <w:pStyle w:val="Nadpis8"/>
      <w:lvlText w:val="%1.%2.%3.%4.%5.%6.%7.%8"/>
      <w:lvlJc w:val="left"/>
      <w:pPr>
        <w:tabs>
          <w:tab w:val="num" w:pos="1440"/>
        </w:tabs>
        <w:ind w:left="1440" w:hanging="1440"/>
      </w:pPr>
    </w:lvl>
    <w:lvl w:ilvl="8">
      <w:start w:val="1"/>
      <w:numFmt w:val="decimal"/>
      <w:pStyle w:val="Nadpis9"/>
      <w:lvlText w:val="%1.%2.%3.%4.%5.%6.%7.%8.%9"/>
      <w:lvlJc w:val="left"/>
      <w:pPr>
        <w:tabs>
          <w:tab w:val="num" w:pos="1584"/>
        </w:tabs>
        <w:ind w:left="1584" w:hanging="1584"/>
      </w:pPr>
    </w:lvl>
  </w:abstractNum>
  <w:abstractNum w:abstractNumId="15" w15:restartNumberingAfterBreak="0">
    <w:nsid w:val="56EC6FD1"/>
    <w:multiLevelType w:val="hybridMultilevel"/>
    <w:tmpl w:val="D39C99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9734D5A"/>
    <w:multiLevelType w:val="hybridMultilevel"/>
    <w:tmpl w:val="9440E116"/>
    <w:lvl w:ilvl="0" w:tplc="0405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6AB73EB1"/>
    <w:multiLevelType w:val="hybridMultilevel"/>
    <w:tmpl w:val="7D98D872"/>
    <w:lvl w:ilvl="0" w:tplc="981607A8">
      <w:start w:val="1"/>
      <w:numFmt w:val="bullet"/>
      <w:lvlText w:val=""/>
      <w:lvlJc w:val="left"/>
      <w:pPr>
        <w:tabs>
          <w:tab w:val="num" w:pos="720"/>
        </w:tabs>
        <w:ind w:left="720" w:hanging="360"/>
      </w:pPr>
      <w:rPr>
        <w:rFonts w:ascii="Symbol" w:hAnsi="Symbol" w:hint="default"/>
        <w:color w:val="000000"/>
        <w:sz w:val="18"/>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C7F0968"/>
    <w:multiLevelType w:val="hybridMultilevel"/>
    <w:tmpl w:val="14A41C44"/>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705C4ABE"/>
    <w:multiLevelType w:val="hybridMultilevel"/>
    <w:tmpl w:val="6E4E1CB2"/>
    <w:lvl w:ilvl="0" w:tplc="67302B0A">
      <w:numFmt w:val="bullet"/>
      <w:lvlText w:val=""/>
      <w:lvlJc w:val="left"/>
      <w:pPr>
        <w:ind w:left="720" w:hanging="360"/>
      </w:pPr>
      <w:rPr>
        <w:rFonts w:ascii="Wingdings" w:eastAsia="Times New Roman" w:hAnsi="Wingdings" w:cs="Courier New"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15:restartNumberingAfterBreak="0">
    <w:nsid w:val="77CD542B"/>
    <w:multiLevelType w:val="hybridMultilevel"/>
    <w:tmpl w:val="4EF0DF06"/>
    <w:lvl w:ilvl="0" w:tplc="25186C3A">
      <w:start w:val="1"/>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num w:numId="1">
    <w:abstractNumId w:val="14"/>
  </w:num>
  <w:num w:numId="2">
    <w:abstractNumId w:val="2"/>
  </w:num>
  <w:num w:numId="3">
    <w:abstractNumId w:val="12"/>
  </w:num>
  <w:num w:numId="4">
    <w:abstractNumId w:val="14"/>
  </w:num>
  <w:num w:numId="5">
    <w:abstractNumId w:val="14"/>
  </w:num>
  <w:num w:numId="6">
    <w:abstractNumId w:val="14"/>
  </w:num>
  <w:num w:numId="7">
    <w:abstractNumId w:val="14"/>
  </w:num>
  <w:num w:numId="8">
    <w:abstractNumId w:val="14"/>
  </w:num>
  <w:num w:numId="9">
    <w:abstractNumId w:val="14"/>
  </w:num>
  <w:num w:numId="10">
    <w:abstractNumId w:val="6"/>
  </w:num>
  <w:num w:numId="11">
    <w:abstractNumId w:val="3"/>
  </w:num>
  <w:num w:numId="12">
    <w:abstractNumId w:val="14"/>
  </w:num>
  <w:num w:numId="13">
    <w:abstractNumId w:val="4"/>
  </w:num>
  <w:num w:numId="14">
    <w:abstractNumId w:val="18"/>
  </w:num>
  <w:num w:numId="15">
    <w:abstractNumId w:val="8"/>
  </w:num>
  <w:num w:numId="16">
    <w:abstractNumId w:val="11"/>
  </w:num>
  <w:num w:numId="17">
    <w:abstractNumId w:val="15"/>
  </w:num>
  <w:num w:numId="18">
    <w:abstractNumId w:val="14"/>
  </w:num>
  <w:num w:numId="19">
    <w:abstractNumId w:val="14"/>
  </w:num>
  <w:num w:numId="20">
    <w:abstractNumId w:val="13"/>
  </w:num>
  <w:num w:numId="21">
    <w:abstractNumId w:val="16"/>
  </w:num>
  <w:num w:numId="22">
    <w:abstractNumId w:val="14"/>
  </w:num>
  <w:num w:numId="23">
    <w:abstractNumId w:val="9"/>
  </w:num>
  <w:num w:numId="24">
    <w:abstractNumId w:val="10"/>
  </w:num>
  <w:num w:numId="25">
    <w:abstractNumId w:val="20"/>
  </w:num>
  <w:num w:numId="26">
    <w:abstractNumId w:val="17"/>
  </w:num>
  <w:num w:numId="27">
    <w:abstractNumId w:val="7"/>
  </w:num>
  <w:num w:numId="28">
    <w:abstractNumId w:val="19"/>
  </w:num>
  <w:num w:numId="29">
    <w:abstractNumId w:val="1"/>
  </w:num>
  <w:num w:numId="30">
    <w:abstractNumId w:val="0"/>
  </w:num>
  <w:num w:numId="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hideGrammaticalErrors/>
  <w:activeWritingStyle w:appName="MSWord" w:lang="en-GB" w:vendorID="64" w:dllVersion="131078" w:nlCheck="1" w:checkStyle="0"/>
  <w:activeWritingStyle w:appName="MSWord" w:lang="en-US" w:vendorID="64" w:dllVersion="131078" w:nlCheck="1" w:checkStyle="0"/>
  <w:activeWritingStyle w:appName="MSWord" w:lang="en-GB" w:vendorID="64" w:dllVersion="131077" w:nlCheck="1" w:checkStyle="1"/>
  <w:activeWritingStyle w:appName="MSWord" w:lang="en-US" w:vendorID="64" w:dllVersion="131077" w:nlCheck="1" w:checkStyle="1"/>
  <w:activeWritingStyle w:appName="MSWord" w:lang="fr-FR" w:vendorID="64" w:dllVersion="131078" w:nlCheck="1" w:checkStyle="1"/>
  <w:activeWritingStyle w:appName="MSWord" w:lang="it-IT" w:vendorID="64" w:dllVersion="131078"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A254D"/>
    <w:rsid w:val="00004D2A"/>
    <w:rsid w:val="000051BB"/>
    <w:rsid w:val="00007B91"/>
    <w:rsid w:val="00013E65"/>
    <w:rsid w:val="00014425"/>
    <w:rsid w:val="00016441"/>
    <w:rsid w:val="00016602"/>
    <w:rsid w:val="000169D1"/>
    <w:rsid w:val="00022699"/>
    <w:rsid w:val="00023EAD"/>
    <w:rsid w:val="00024269"/>
    <w:rsid w:val="0002588D"/>
    <w:rsid w:val="00025C30"/>
    <w:rsid w:val="00031F56"/>
    <w:rsid w:val="00032FD3"/>
    <w:rsid w:val="00034FAF"/>
    <w:rsid w:val="0005310F"/>
    <w:rsid w:val="00056086"/>
    <w:rsid w:val="00061456"/>
    <w:rsid w:val="00063549"/>
    <w:rsid w:val="00064D9C"/>
    <w:rsid w:val="00065E0A"/>
    <w:rsid w:val="0007202A"/>
    <w:rsid w:val="00072D2F"/>
    <w:rsid w:val="000748EF"/>
    <w:rsid w:val="00082690"/>
    <w:rsid w:val="0008392C"/>
    <w:rsid w:val="00083B65"/>
    <w:rsid w:val="00084744"/>
    <w:rsid w:val="00085948"/>
    <w:rsid w:val="00090116"/>
    <w:rsid w:val="000955FF"/>
    <w:rsid w:val="00096CDD"/>
    <w:rsid w:val="000A180D"/>
    <w:rsid w:val="000A3443"/>
    <w:rsid w:val="000A49A4"/>
    <w:rsid w:val="000A509F"/>
    <w:rsid w:val="000A7BB5"/>
    <w:rsid w:val="000B156D"/>
    <w:rsid w:val="000B3C66"/>
    <w:rsid w:val="000B61B0"/>
    <w:rsid w:val="000C0E78"/>
    <w:rsid w:val="000D2C52"/>
    <w:rsid w:val="000E0216"/>
    <w:rsid w:val="000E2CC4"/>
    <w:rsid w:val="000E2DF6"/>
    <w:rsid w:val="000E42FE"/>
    <w:rsid w:val="000E5939"/>
    <w:rsid w:val="000E6055"/>
    <w:rsid w:val="000F074F"/>
    <w:rsid w:val="000F15B9"/>
    <w:rsid w:val="000F400C"/>
    <w:rsid w:val="000F6A29"/>
    <w:rsid w:val="000F6A7D"/>
    <w:rsid w:val="000F7BA3"/>
    <w:rsid w:val="000F7C5A"/>
    <w:rsid w:val="001046AC"/>
    <w:rsid w:val="001055FF"/>
    <w:rsid w:val="00105FBF"/>
    <w:rsid w:val="001136B5"/>
    <w:rsid w:val="0011565B"/>
    <w:rsid w:val="001169DD"/>
    <w:rsid w:val="001202D7"/>
    <w:rsid w:val="00124F07"/>
    <w:rsid w:val="00125AEC"/>
    <w:rsid w:val="00131F6A"/>
    <w:rsid w:val="00132BD3"/>
    <w:rsid w:val="00132CEC"/>
    <w:rsid w:val="001337E2"/>
    <w:rsid w:val="00133E42"/>
    <w:rsid w:val="0013558F"/>
    <w:rsid w:val="00136D4F"/>
    <w:rsid w:val="00136EB8"/>
    <w:rsid w:val="00137616"/>
    <w:rsid w:val="00140052"/>
    <w:rsid w:val="00140A7E"/>
    <w:rsid w:val="00141DE6"/>
    <w:rsid w:val="00151215"/>
    <w:rsid w:val="001518FA"/>
    <w:rsid w:val="00151A76"/>
    <w:rsid w:val="0015381E"/>
    <w:rsid w:val="0015481A"/>
    <w:rsid w:val="00154E21"/>
    <w:rsid w:val="00160755"/>
    <w:rsid w:val="00162B50"/>
    <w:rsid w:val="00164C91"/>
    <w:rsid w:val="001749E3"/>
    <w:rsid w:val="001751F2"/>
    <w:rsid w:val="001753A7"/>
    <w:rsid w:val="0017576D"/>
    <w:rsid w:val="00177867"/>
    <w:rsid w:val="001824BC"/>
    <w:rsid w:val="00182B7E"/>
    <w:rsid w:val="0018314C"/>
    <w:rsid w:val="001833B6"/>
    <w:rsid w:val="00183F82"/>
    <w:rsid w:val="00184F59"/>
    <w:rsid w:val="00187348"/>
    <w:rsid w:val="00192ADC"/>
    <w:rsid w:val="00193A3F"/>
    <w:rsid w:val="00194248"/>
    <w:rsid w:val="00196649"/>
    <w:rsid w:val="0019782F"/>
    <w:rsid w:val="001A1AA9"/>
    <w:rsid w:val="001A23E1"/>
    <w:rsid w:val="001A254D"/>
    <w:rsid w:val="001A30B6"/>
    <w:rsid w:val="001A7968"/>
    <w:rsid w:val="001B206B"/>
    <w:rsid w:val="001B58AD"/>
    <w:rsid w:val="001C05A6"/>
    <w:rsid w:val="001C0A88"/>
    <w:rsid w:val="001C0C15"/>
    <w:rsid w:val="001C0CDF"/>
    <w:rsid w:val="001C1CF0"/>
    <w:rsid w:val="001C2CE8"/>
    <w:rsid w:val="001C4107"/>
    <w:rsid w:val="001C44E2"/>
    <w:rsid w:val="001C582C"/>
    <w:rsid w:val="001C64F9"/>
    <w:rsid w:val="001D54FB"/>
    <w:rsid w:val="001D587C"/>
    <w:rsid w:val="001D58BB"/>
    <w:rsid w:val="001E0C7D"/>
    <w:rsid w:val="001E4407"/>
    <w:rsid w:val="001E67C2"/>
    <w:rsid w:val="001E6966"/>
    <w:rsid w:val="001E78FC"/>
    <w:rsid w:val="001F2421"/>
    <w:rsid w:val="001F65C6"/>
    <w:rsid w:val="001F7DCE"/>
    <w:rsid w:val="001F7E88"/>
    <w:rsid w:val="0020173F"/>
    <w:rsid w:val="00201795"/>
    <w:rsid w:val="00201AC0"/>
    <w:rsid w:val="002030DE"/>
    <w:rsid w:val="002037A3"/>
    <w:rsid w:val="00205C1E"/>
    <w:rsid w:val="002068FD"/>
    <w:rsid w:val="00206C89"/>
    <w:rsid w:val="00207495"/>
    <w:rsid w:val="00212BC3"/>
    <w:rsid w:val="0021428D"/>
    <w:rsid w:val="002164C6"/>
    <w:rsid w:val="0022254F"/>
    <w:rsid w:val="002237FC"/>
    <w:rsid w:val="00223B5C"/>
    <w:rsid w:val="0022479D"/>
    <w:rsid w:val="00226C9A"/>
    <w:rsid w:val="00232404"/>
    <w:rsid w:val="002365B1"/>
    <w:rsid w:val="0023707A"/>
    <w:rsid w:val="002409EE"/>
    <w:rsid w:val="00240AFD"/>
    <w:rsid w:val="00240F87"/>
    <w:rsid w:val="00241942"/>
    <w:rsid w:val="00241EDE"/>
    <w:rsid w:val="00242B4A"/>
    <w:rsid w:val="00243E03"/>
    <w:rsid w:val="00247093"/>
    <w:rsid w:val="002512B6"/>
    <w:rsid w:val="0025419A"/>
    <w:rsid w:val="0025708B"/>
    <w:rsid w:val="00260DBE"/>
    <w:rsid w:val="00262420"/>
    <w:rsid w:val="002639C6"/>
    <w:rsid w:val="002716AB"/>
    <w:rsid w:val="0027477B"/>
    <w:rsid w:val="00276EE5"/>
    <w:rsid w:val="00282C31"/>
    <w:rsid w:val="002836C8"/>
    <w:rsid w:val="00284AF7"/>
    <w:rsid w:val="00287B69"/>
    <w:rsid w:val="002905A9"/>
    <w:rsid w:val="00290CB4"/>
    <w:rsid w:val="002939DA"/>
    <w:rsid w:val="00294E08"/>
    <w:rsid w:val="00296FE5"/>
    <w:rsid w:val="002A182F"/>
    <w:rsid w:val="002A3C2E"/>
    <w:rsid w:val="002A4C47"/>
    <w:rsid w:val="002A5C17"/>
    <w:rsid w:val="002B5626"/>
    <w:rsid w:val="002B66E4"/>
    <w:rsid w:val="002C1278"/>
    <w:rsid w:val="002C1B19"/>
    <w:rsid w:val="002C21EE"/>
    <w:rsid w:val="002C2416"/>
    <w:rsid w:val="002C2530"/>
    <w:rsid w:val="002C26F0"/>
    <w:rsid w:val="002C3301"/>
    <w:rsid w:val="002C49A6"/>
    <w:rsid w:val="002C4D08"/>
    <w:rsid w:val="002C66A9"/>
    <w:rsid w:val="002C7C99"/>
    <w:rsid w:val="002D39E8"/>
    <w:rsid w:val="002D4ECE"/>
    <w:rsid w:val="002D5A63"/>
    <w:rsid w:val="002D6C10"/>
    <w:rsid w:val="002D75C2"/>
    <w:rsid w:val="002E2D6C"/>
    <w:rsid w:val="002E2F79"/>
    <w:rsid w:val="002F0437"/>
    <w:rsid w:val="002F3FD0"/>
    <w:rsid w:val="002F4CDD"/>
    <w:rsid w:val="003060F2"/>
    <w:rsid w:val="003067C3"/>
    <w:rsid w:val="00307700"/>
    <w:rsid w:val="003078A2"/>
    <w:rsid w:val="00314581"/>
    <w:rsid w:val="00314737"/>
    <w:rsid w:val="00314BA8"/>
    <w:rsid w:val="00316884"/>
    <w:rsid w:val="00320A81"/>
    <w:rsid w:val="003238A6"/>
    <w:rsid w:val="003242E7"/>
    <w:rsid w:val="00330EE9"/>
    <w:rsid w:val="00334B57"/>
    <w:rsid w:val="003361D6"/>
    <w:rsid w:val="0035133F"/>
    <w:rsid w:val="00352B80"/>
    <w:rsid w:val="0035656A"/>
    <w:rsid w:val="0036077D"/>
    <w:rsid w:val="003621B8"/>
    <w:rsid w:val="003640C0"/>
    <w:rsid w:val="00364356"/>
    <w:rsid w:val="00366AB7"/>
    <w:rsid w:val="0036701F"/>
    <w:rsid w:val="00367F55"/>
    <w:rsid w:val="00371D47"/>
    <w:rsid w:val="00372E15"/>
    <w:rsid w:val="00372F1E"/>
    <w:rsid w:val="00374BD8"/>
    <w:rsid w:val="003814E6"/>
    <w:rsid w:val="0038267E"/>
    <w:rsid w:val="00382DC6"/>
    <w:rsid w:val="00383714"/>
    <w:rsid w:val="00391897"/>
    <w:rsid w:val="00391F9F"/>
    <w:rsid w:val="003A0342"/>
    <w:rsid w:val="003A0D5A"/>
    <w:rsid w:val="003A183B"/>
    <w:rsid w:val="003A1940"/>
    <w:rsid w:val="003A208D"/>
    <w:rsid w:val="003A5783"/>
    <w:rsid w:val="003A70B2"/>
    <w:rsid w:val="003B2EA2"/>
    <w:rsid w:val="003B3CAA"/>
    <w:rsid w:val="003C2E7B"/>
    <w:rsid w:val="003C3BCE"/>
    <w:rsid w:val="003C708B"/>
    <w:rsid w:val="003C798C"/>
    <w:rsid w:val="003D1CD8"/>
    <w:rsid w:val="003D42F8"/>
    <w:rsid w:val="003D5A69"/>
    <w:rsid w:val="003E0C8B"/>
    <w:rsid w:val="003E116A"/>
    <w:rsid w:val="003E1BDB"/>
    <w:rsid w:val="003F0D8C"/>
    <w:rsid w:val="003F147C"/>
    <w:rsid w:val="003F2ED4"/>
    <w:rsid w:val="003F6503"/>
    <w:rsid w:val="00412B8C"/>
    <w:rsid w:val="00416393"/>
    <w:rsid w:val="00416F49"/>
    <w:rsid w:val="00421FE9"/>
    <w:rsid w:val="004276BA"/>
    <w:rsid w:val="00430613"/>
    <w:rsid w:val="00431FC5"/>
    <w:rsid w:val="004329C1"/>
    <w:rsid w:val="00432AEE"/>
    <w:rsid w:val="0043484E"/>
    <w:rsid w:val="00436129"/>
    <w:rsid w:val="004378D9"/>
    <w:rsid w:val="00442652"/>
    <w:rsid w:val="00442A41"/>
    <w:rsid w:val="00443786"/>
    <w:rsid w:val="00444EA8"/>
    <w:rsid w:val="00445691"/>
    <w:rsid w:val="00452677"/>
    <w:rsid w:val="00453467"/>
    <w:rsid w:val="00453B60"/>
    <w:rsid w:val="0045495E"/>
    <w:rsid w:val="0045613D"/>
    <w:rsid w:val="0045765C"/>
    <w:rsid w:val="004605E0"/>
    <w:rsid w:val="00461F49"/>
    <w:rsid w:val="0046440D"/>
    <w:rsid w:val="0046546B"/>
    <w:rsid w:val="00465B55"/>
    <w:rsid w:val="004679CD"/>
    <w:rsid w:val="0047307B"/>
    <w:rsid w:val="00473310"/>
    <w:rsid w:val="00480072"/>
    <w:rsid w:val="00483FBA"/>
    <w:rsid w:val="004846E8"/>
    <w:rsid w:val="00484EA3"/>
    <w:rsid w:val="004871E2"/>
    <w:rsid w:val="00491380"/>
    <w:rsid w:val="00495E7E"/>
    <w:rsid w:val="004A1443"/>
    <w:rsid w:val="004A1F8E"/>
    <w:rsid w:val="004A5B35"/>
    <w:rsid w:val="004A5EC1"/>
    <w:rsid w:val="004B1E89"/>
    <w:rsid w:val="004C0B5D"/>
    <w:rsid w:val="004C3F24"/>
    <w:rsid w:val="004C621A"/>
    <w:rsid w:val="004C6817"/>
    <w:rsid w:val="004D22EC"/>
    <w:rsid w:val="004D4AD2"/>
    <w:rsid w:val="004D5E57"/>
    <w:rsid w:val="004D688A"/>
    <w:rsid w:val="004E2969"/>
    <w:rsid w:val="004E407B"/>
    <w:rsid w:val="004E5546"/>
    <w:rsid w:val="004F1DE8"/>
    <w:rsid w:val="004F3D61"/>
    <w:rsid w:val="004F5DA4"/>
    <w:rsid w:val="004F6C35"/>
    <w:rsid w:val="004F6E3F"/>
    <w:rsid w:val="0050455A"/>
    <w:rsid w:val="005048C4"/>
    <w:rsid w:val="00510701"/>
    <w:rsid w:val="00510FA9"/>
    <w:rsid w:val="005124C9"/>
    <w:rsid w:val="00512BDA"/>
    <w:rsid w:val="00515C82"/>
    <w:rsid w:val="0052183C"/>
    <w:rsid w:val="00521A85"/>
    <w:rsid w:val="00522AD7"/>
    <w:rsid w:val="00522B5C"/>
    <w:rsid w:val="005235A5"/>
    <w:rsid w:val="005235CD"/>
    <w:rsid w:val="00523DEA"/>
    <w:rsid w:val="00532BAA"/>
    <w:rsid w:val="005331D6"/>
    <w:rsid w:val="00537AD8"/>
    <w:rsid w:val="005421A4"/>
    <w:rsid w:val="00544910"/>
    <w:rsid w:val="00552B8D"/>
    <w:rsid w:val="00553F65"/>
    <w:rsid w:val="00556368"/>
    <w:rsid w:val="00557B86"/>
    <w:rsid w:val="00557E6D"/>
    <w:rsid w:val="0056067F"/>
    <w:rsid w:val="005611F7"/>
    <w:rsid w:val="00565FF6"/>
    <w:rsid w:val="0057561F"/>
    <w:rsid w:val="005756DD"/>
    <w:rsid w:val="00583B29"/>
    <w:rsid w:val="00586121"/>
    <w:rsid w:val="00587828"/>
    <w:rsid w:val="00595BE2"/>
    <w:rsid w:val="005970E3"/>
    <w:rsid w:val="005A57A9"/>
    <w:rsid w:val="005A5CE0"/>
    <w:rsid w:val="005A6525"/>
    <w:rsid w:val="005A68B0"/>
    <w:rsid w:val="005B236E"/>
    <w:rsid w:val="005B688C"/>
    <w:rsid w:val="005B6B1D"/>
    <w:rsid w:val="005B7A72"/>
    <w:rsid w:val="005B7B56"/>
    <w:rsid w:val="005C0D93"/>
    <w:rsid w:val="005C1F6C"/>
    <w:rsid w:val="005C2A07"/>
    <w:rsid w:val="005C44CA"/>
    <w:rsid w:val="005C612B"/>
    <w:rsid w:val="005C6602"/>
    <w:rsid w:val="005C6ACB"/>
    <w:rsid w:val="005D046D"/>
    <w:rsid w:val="005D0D49"/>
    <w:rsid w:val="005D1A2B"/>
    <w:rsid w:val="005D39BA"/>
    <w:rsid w:val="005D5028"/>
    <w:rsid w:val="005D632D"/>
    <w:rsid w:val="005D6F12"/>
    <w:rsid w:val="005E298C"/>
    <w:rsid w:val="005E29B4"/>
    <w:rsid w:val="005E3E36"/>
    <w:rsid w:val="005E53AB"/>
    <w:rsid w:val="005E54B6"/>
    <w:rsid w:val="005E7228"/>
    <w:rsid w:val="005F175E"/>
    <w:rsid w:val="005F21B3"/>
    <w:rsid w:val="005F24AE"/>
    <w:rsid w:val="005F32E2"/>
    <w:rsid w:val="00601C0D"/>
    <w:rsid w:val="00607B40"/>
    <w:rsid w:val="00611F90"/>
    <w:rsid w:val="00617C4D"/>
    <w:rsid w:val="006267B4"/>
    <w:rsid w:val="00630B11"/>
    <w:rsid w:val="00631146"/>
    <w:rsid w:val="00631486"/>
    <w:rsid w:val="0063220B"/>
    <w:rsid w:val="00632E99"/>
    <w:rsid w:val="006341B4"/>
    <w:rsid w:val="006352AB"/>
    <w:rsid w:val="00640238"/>
    <w:rsid w:val="00640F76"/>
    <w:rsid w:val="0064181F"/>
    <w:rsid w:val="00645A10"/>
    <w:rsid w:val="00647A74"/>
    <w:rsid w:val="00650EA3"/>
    <w:rsid w:val="0065224C"/>
    <w:rsid w:val="0065556C"/>
    <w:rsid w:val="006557AE"/>
    <w:rsid w:val="00663E23"/>
    <w:rsid w:val="00666C76"/>
    <w:rsid w:val="00667474"/>
    <w:rsid w:val="00670127"/>
    <w:rsid w:val="00677B17"/>
    <w:rsid w:val="00690046"/>
    <w:rsid w:val="00690403"/>
    <w:rsid w:val="00694659"/>
    <w:rsid w:val="00695DD6"/>
    <w:rsid w:val="0069681F"/>
    <w:rsid w:val="00696D7D"/>
    <w:rsid w:val="006A21F7"/>
    <w:rsid w:val="006A273B"/>
    <w:rsid w:val="006A53B8"/>
    <w:rsid w:val="006B00E4"/>
    <w:rsid w:val="006B2973"/>
    <w:rsid w:val="006B4185"/>
    <w:rsid w:val="006C1988"/>
    <w:rsid w:val="006C1B25"/>
    <w:rsid w:val="006C2618"/>
    <w:rsid w:val="006C6D9F"/>
    <w:rsid w:val="006D0910"/>
    <w:rsid w:val="006D3FF9"/>
    <w:rsid w:val="006E0360"/>
    <w:rsid w:val="006E28A3"/>
    <w:rsid w:val="006E64E7"/>
    <w:rsid w:val="006E6853"/>
    <w:rsid w:val="006F1FF5"/>
    <w:rsid w:val="006F398F"/>
    <w:rsid w:val="0070450C"/>
    <w:rsid w:val="007056FF"/>
    <w:rsid w:val="0071310C"/>
    <w:rsid w:val="00720120"/>
    <w:rsid w:val="007231C9"/>
    <w:rsid w:val="007236B9"/>
    <w:rsid w:val="00724635"/>
    <w:rsid w:val="00725EE7"/>
    <w:rsid w:val="007325E1"/>
    <w:rsid w:val="00735F6B"/>
    <w:rsid w:val="00736B59"/>
    <w:rsid w:val="00740902"/>
    <w:rsid w:val="00741FD3"/>
    <w:rsid w:val="00752124"/>
    <w:rsid w:val="00752498"/>
    <w:rsid w:val="00756929"/>
    <w:rsid w:val="0075704D"/>
    <w:rsid w:val="00757C57"/>
    <w:rsid w:val="00761003"/>
    <w:rsid w:val="00762C3C"/>
    <w:rsid w:val="00764844"/>
    <w:rsid w:val="007657ED"/>
    <w:rsid w:val="00767F72"/>
    <w:rsid w:val="00773AF1"/>
    <w:rsid w:val="00782BD5"/>
    <w:rsid w:val="007831D3"/>
    <w:rsid w:val="007843AC"/>
    <w:rsid w:val="0078620F"/>
    <w:rsid w:val="0078773D"/>
    <w:rsid w:val="00787E70"/>
    <w:rsid w:val="00790DEC"/>
    <w:rsid w:val="007919A4"/>
    <w:rsid w:val="00792F38"/>
    <w:rsid w:val="0079452C"/>
    <w:rsid w:val="0079506D"/>
    <w:rsid w:val="00795558"/>
    <w:rsid w:val="007A0AED"/>
    <w:rsid w:val="007A1142"/>
    <w:rsid w:val="007A47C7"/>
    <w:rsid w:val="007B22E7"/>
    <w:rsid w:val="007B3F50"/>
    <w:rsid w:val="007C69AB"/>
    <w:rsid w:val="007C79B1"/>
    <w:rsid w:val="007D0505"/>
    <w:rsid w:val="007D1E2B"/>
    <w:rsid w:val="007D7247"/>
    <w:rsid w:val="007E4AE2"/>
    <w:rsid w:val="007E5B76"/>
    <w:rsid w:val="007E5FBF"/>
    <w:rsid w:val="007F00E1"/>
    <w:rsid w:val="007F405A"/>
    <w:rsid w:val="007F5ACE"/>
    <w:rsid w:val="00802473"/>
    <w:rsid w:val="00805798"/>
    <w:rsid w:val="00805CE6"/>
    <w:rsid w:val="0080631B"/>
    <w:rsid w:val="00810ACC"/>
    <w:rsid w:val="00811AF2"/>
    <w:rsid w:val="0081387C"/>
    <w:rsid w:val="008156CC"/>
    <w:rsid w:val="00817993"/>
    <w:rsid w:val="00822629"/>
    <w:rsid w:val="008235BA"/>
    <w:rsid w:val="00831E32"/>
    <w:rsid w:val="0083333A"/>
    <w:rsid w:val="008335BE"/>
    <w:rsid w:val="008342B6"/>
    <w:rsid w:val="00835759"/>
    <w:rsid w:val="00837198"/>
    <w:rsid w:val="008429F8"/>
    <w:rsid w:val="00846C42"/>
    <w:rsid w:val="008501E0"/>
    <w:rsid w:val="0085152F"/>
    <w:rsid w:val="0085280B"/>
    <w:rsid w:val="0085676B"/>
    <w:rsid w:val="00857168"/>
    <w:rsid w:val="0086268D"/>
    <w:rsid w:val="008700A0"/>
    <w:rsid w:val="00870B09"/>
    <w:rsid w:val="008716B3"/>
    <w:rsid w:val="0087251C"/>
    <w:rsid w:val="008829A5"/>
    <w:rsid w:val="00885024"/>
    <w:rsid w:val="00885D20"/>
    <w:rsid w:val="0089488E"/>
    <w:rsid w:val="008956BF"/>
    <w:rsid w:val="00896D34"/>
    <w:rsid w:val="00896DE8"/>
    <w:rsid w:val="008A66C0"/>
    <w:rsid w:val="008A741F"/>
    <w:rsid w:val="008A7581"/>
    <w:rsid w:val="008B3CE9"/>
    <w:rsid w:val="008B5F4B"/>
    <w:rsid w:val="008C56DA"/>
    <w:rsid w:val="008D0E57"/>
    <w:rsid w:val="008D1E06"/>
    <w:rsid w:val="008D56B6"/>
    <w:rsid w:val="008D7EB4"/>
    <w:rsid w:val="008E533D"/>
    <w:rsid w:val="008E6EA6"/>
    <w:rsid w:val="008F0965"/>
    <w:rsid w:val="008F2CCD"/>
    <w:rsid w:val="008F54A3"/>
    <w:rsid w:val="008F5F86"/>
    <w:rsid w:val="008F6F2B"/>
    <w:rsid w:val="008F702B"/>
    <w:rsid w:val="00900026"/>
    <w:rsid w:val="0090554C"/>
    <w:rsid w:val="00905EDE"/>
    <w:rsid w:val="00910220"/>
    <w:rsid w:val="009117F7"/>
    <w:rsid w:val="009128D7"/>
    <w:rsid w:val="009133EF"/>
    <w:rsid w:val="0091493A"/>
    <w:rsid w:val="00917C23"/>
    <w:rsid w:val="00922D03"/>
    <w:rsid w:val="009232CE"/>
    <w:rsid w:val="0092620F"/>
    <w:rsid w:val="00930085"/>
    <w:rsid w:val="0093107D"/>
    <w:rsid w:val="009339C7"/>
    <w:rsid w:val="00935DDE"/>
    <w:rsid w:val="00945B05"/>
    <w:rsid w:val="00953A9E"/>
    <w:rsid w:val="00953D87"/>
    <w:rsid w:val="00953DE6"/>
    <w:rsid w:val="00957969"/>
    <w:rsid w:val="00962558"/>
    <w:rsid w:val="0096364D"/>
    <w:rsid w:val="0096370F"/>
    <w:rsid w:val="00967543"/>
    <w:rsid w:val="00967CE9"/>
    <w:rsid w:val="0097336F"/>
    <w:rsid w:val="00980EF0"/>
    <w:rsid w:val="00982E23"/>
    <w:rsid w:val="009835A0"/>
    <w:rsid w:val="00985976"/>
    <w:rsid w:val="009872ED"/>
    <w:rsid w:val="00993677"/>
    <w:rsid w:val="00994F32"/>
    <w:rsid w:val="00996AB0"/>
    <w:rsid w:val="009A30CF"/>
    <w:rsid w:val="009A3A07"/>
    <w:rsid w:val="009A4E6B"/>
    <w:rsid w:val="009A78E2"/>
    <w:rsid w:val="009B0CD4"/>
    <w:rsid w:val="009B4BFB"/>
    <w:rsid w:val="009B4EB1"/>
    <w:rsid w:val="009B6419"/>
    <w:rsid w:val="009B6516"/>
    <w:rsid w:val="009C0860"/>
    <w:rsid w:val="009C4EFB"/>
    <w:rsid w:val="009D000B"/>
    <w:rsid w:val="009D111A"/>
    <w:rsid w:val="009D1841"/>
    <w:rsid w:val="009D7527"/>
    <w:rsid w:val="009E08DF"/>
    <w:rsid w:val="009E10D9"/>
    <w:rsid w:val="009E1C40"/>
    <w:rsid w:val="009E4D50"/>
    <w:rsid w:val="009E4DAC"/>
    <w:rsid w:val="009E5E2D"/>
    <w:rsid w:val="009E75FA"/>
    <w:rsid w:val="009E78A2"/>
    <w:rsid w:val="009F048C"/>
    <w:rsid w:val="009F20D0"/>
    <w:rsid w:val="009F29AA"/>
    <w:rsid w:val="009F309A"/>
    <w:rsid w:val="009F4F5A"/>
    <w:rsid w:val="00A009F4"/>
    <w:rsid w:val="00A03FB3"/>
    <w:rsid w:val="00A1200C"/>
    <w:rsid w:val="00A12D3F"/>
    <w:rsid w:val="00A17CF8"/>
    <w:rsid w:val="00A27436"/>
    <w:rsid w:val="00A300A0"/>
    <w:rsid w:val="00A34F94"/>
    <w:rsid w:val="00A37E67"/>
    <w:rsid w:val="00A41102"/>
    <w:rsid w:val="00A44086"/>
    <w:rsid w:val="00A44239"/>
    <w:rsid w:val="00A4754A"/>
    <w:rsid w:val="00A50BC7"/>
    <w:rsid w:val="00A510B7"/>
    <w:rsid w:val="00A517AF"/>
    <w:rsid w:val="00A54B8F"/>
    <w:rsid w:val="00A55B4B"/>
    <w:rsid w:val="00A61ADA"/>
    <w:rsid w:val="00A62580"/>
    <w:rsid w:val="00A64989"/>
    <w:rsid w:val="00A65C80"/>
    <w:rsid w:val="00A670EF"/>
    <w:rsid w:val="00A672B1"/>
    <w:rsid w:val="00A67890"/>
    <w:rsid w:val="00A72A94"/>
    <w:rsid w:val="00A73E4D"/>
    <w:rsid w:val="00A754CC"/>
    <w:rsid w:val="00A75D7B"/>
    <w:rsid w:val="00A8438A"/>
    <w:rsid w:val="00A863E1"/>
    <w:rsid w:val="00A915C7"/>
    <w:rsid w:val="00A927E8"/>
    <w:rsid w:val="00A949BE"/>
    <w:rsid w:val="00A9504A"/>
    <w:rsid w:val="00A96BE5"/>
    <w:rsid w:val="00AA04B3"/>
    <w:rsid w:val="00AA09B2"/>
    <w:rsid w:val="00AA19D7"/>
    <w:rsid w:val="00AA42E1"/>
    <w:rsid w:val="00AA4C5E"/>
    <w:rsid w:val="00AA6B04"/>
    <w:rsid w:val="00AA6EAA"/>
    <w:rsid w:val="00AA745D"/>
    <w:rsid w:val="00AB17CA"/>
    <w:rsid w:val="00AC1A0D"/>
    <w:rsid w:val="00AC1E5E"/>
    <w:rsid w:val="00AC212B"/>
    <w:rsid w:val="00AC2EB6"/>
    <w:rsid w:val="00AC5522"/>
    <w:rsid w:val="00AC5931"/>
    <w:rsid w:val="00AC5BA2"/>
    <w:rsid w:val="00AC694F"/>
    <w:rsid w:val="00AC7D21"/>
    <w:rsid w:val="00AD7997"/>
    <w:rsid w:val="00AE082F"/>
    <w:rsid w:val="00AE296E"/>
    <w:rsid w:val="00AE31EC"/>
    <w:rsid w:val="00AE487D"/>
    <w:rsid w:val="00AE5327"/>
    <w:rsid w:val="00AE7F76"/>
    <w:rsid w:val="00AF1FDF"/>
    <w:rsid w:val="00AF2809"/>
    <w:rsid w:val="00AF3FB3"/>
    <w:rsid w:val="00AF4E07"/>
    <w:rsid w:val="00AF6AA8"/>
    <w:rsid w:val="00B0665A"/>
    <w:rsid w:val="00B06E6D"/>
    <w:rsid w:val="00B07D60"/>
    <w:rsid w:val="00B10137"/>
    <w:rsid w:val="00B10808"/>
    <w:rsid w:val="00B15FA0"/>
    <w:rsid w:val="00B2101D"/>
    <w:rsid w:val="00B2181F"/>
    <w:rsid w:val="00B22172"/>
    <w:rsid w:val="00B22520"/>
    <w:rsid w:val="00B227A5"/>
    <w:rsid w:val="00B22ECA"/>
    <w:rsid w:val="00B22F11"/>
    <w:rsid w:val="00B24516"/>
    <w:rsid w:val="00B32066"/>
    <w:rsid w:val="00B34489"/>
    <w:rsid w:val="00B34F56"/>
    <w:rsid w:val="00B410FF"/>
    <w:rsid w:val="00B468D6"/>
    <w:rsid w:val="00B46D9E"/>
    <w:rsid w:val="00B50B38"/>
    <w:rsid w:val="00B5146C"/>
    <w:rsid w:val="00B53E08"/>
    <w:rsid w:val="00B55F78"/>
    <w:rsid w:val="00B56014"/>
    <w:rsid w:val="00B576FA"/>
    <w:rsid w:val="00B618C5"/>
    <w:rsid w:val="00B642ED"/>
    <w:rsid w:val="00B666F8"/>
    <w:rsid w:val="00B671D0"/>
    <w:rsid w:val="00B67AA3"/>
    <w:rsid w:val="00B67F62"/>
    <w:rsid w:val="00B74205"/>
    <w:rsid w:val="00B74AE0"/>
    <w:rsid w:val="00B76FC7"/>
    <w:rsid w:val="00B8040F"/>
    <w:rsid w:val="00B846CA"/>
    <w:rsid w:val="00B87420"/>
    <w:rsid w:val="00B87C60"/>
    <w:rsid w:val="00B87EA3"/>
    <w:rsid w:val="00B93B1F"/>
    <w:rsid w:val="00B963E3"/>
    <w:rsid w:val="00B96FD0"/>
    <w:rsid w:val="00BA58AD"/>
    <w:rsid w:val="00BB4065"/>
    <w:rsid w:val="00BB494E"/>
    <w:rsid w:val="00BB6E08"/>
    <w:rsid w:val="00BB7BD1"/>
    <w:rsid w:val="00BC218B"/>
    <w:rsid w:val="00BC3E88"/>
    <w:rsid w:val="00BC408D"/>
    <w:rsid w:val="00BD0F53"/>
    <w:rsid w:val="00BE2B90"/>
    <w:rsid w:val="00BE3230"/>
    <w:rsid w:val="00BE48E1"/>
    <w:rsid w:val="00BF1D95"/>
    <w:rsid w:val="00BF232F"/>
    <w:rsid w:val="00BF2587"/>
    <w:rsid w:val="00BF3DE6"/>
    <w:rsid w:val="00BF5A42"/>
    <w:rsid w:val="00BF6425"/>
    <w:rsid w:val="00BF6A3D"/>
    <w:rsid w:val="00BF74DF"/>
    <w:rsid w:val="00BF7F82"/>
    <w:rsid w:val="00C019D0"/>
    <w:rsid w:val="00C02AD0"/>
    <w:rsid w:val="00C033D4"/>
    <w:rsid w:val="00C04587"/>
    <w:rsid w:val="00C075B5"/>
    <w:rsid w:val="00C109D5"/>
    <w:rsid w:val="00C12793"/>
    <w:rsid w:val="00C13D6F"/>
    <w:rsid w:val="00C16805"/>
    <w:rsid w:val="00C24CF7"/>
    <w:rsid w:val="00C26CCD"/>
    <w:rsid w:val="00C27E2A"/>
    <w:rsid w:val="00C3042C"/>
    <w:rsid w:val="00C308B8"/>
    <w:rsid w:val="00C30DC5"/>
    <w:rsid w:val="00C36A7D"/>
    <w:rsid w:val="00C36E61"/>
    <w:rsid w:val="00C40253"/>
    <w:rsid w:val="00C42E25"/>
    <w:rsid w:val="00C449EB"/>
    <w:rsid w:val="00C53253"/>
    <w:rsid w:val="00C541E9"/>
    <w:rsid w:val="00C54796"/>
    <w:rsid w:val="00C54F9A"/>
    <w:rsid w:val="00C61294"/>
    <w:rsid w:val="00C63184"/>
    <w:rsid w:val="00C638DD"/>
    <w:rsid w:val="00C65D04"/>
    <w:rsid w:val="00C65F31"/>
    <w:rsid w:val="00C67B5E"/>
    <w:rsid w:val="00C76662"/>
    <w:rsid w:val="00C84D14"/>
    <w:rsid w:val="00C855B8"/>
    <w:rsid w:val="00C857F4"/>
    <w:rsid w:val="00C86DF0"/>
    <w:rsid w:val="00C8794A"/>
    <w:rsid w:val="00C90803"/>
    <w:rsid w:val="00C939C5"/>
    <w:rsid w:val="00CA04E7"/>
    <w:rsid w:val="00CA17A1"/>
    <w:rsid w:val="00CA20C6"/>
    <w:rsid w:val="00CA60B8"/>
    <w:rsid w:val="00CA7C38"/>
    <w:rsid w:val="00CB0146"/>
    <w:rsid w:val="00CB24AD"/>
    <w:rsid w:val="00CB3F8F"/>
    <w:rsid w:val="00CC2E82"/>
    <w:rsid w:val="00CC4DD8"/>
    <w:rsid w:val="00CC5406"/>
    <w:rsid w:val="00CD0BFC"/>
    <w:rsid w:val="00CD0F58"/>
    <w:rsid w:val="00CD30F2"/>
    <w:rsid w:val="00CD4068"/>
    <w:rsid w:val="00CE2422"/>
    <w:rsid w:val="00CE5669"/>
    <w:rsid w:val="00CE6BAB"/>
    <w:rsid w:val="00CE756A"/>
    <w:rsid w:val="00CE78AD"/>
    <w:rsid w:val="00CF261D"/>
    <w:rsid w:val="00CF4E8D"/>
    <w:rsid w:val="00D026F1"/>
    <w:rsid w:val="00D05E83"/>
    <w:rsid w:val="00D0762E"/>
    <w:rsid w:val="00D07EE4"/>
    <w:rsid w:val="00D101B8"/>
    <w:rsid w:val="00D1051C"/>
    <w:rsid w:val="00D10F1D"/>
    <w:rsid w:val="00D11EB0"/>
    <w:rsid w:val="00D21629"/>
    <w:rsid w:val="00D21720"/>
    <w:rsid w:val="00D24BE6"/>
    <w:rsid w:val="00D2537A"/>
    <w:rsid w:val="00D25E2B"/>
    <w:rsid w:val="00D26EE9"/>
    <w:rsid w:val="00D331B3"/>
    <w:rsid w:val="00D34631"/>
    <w:rsid w:val="00D34CCC"/>
    <w:rsid w:val="00D51FF4"/>
    <w:rsid w:val="00D52F21"/>
    <w:rsid w:val="00D5310E"/>
    <w:rsid w:val="00D5523C"/>
    <w:rsid w:val="00D5539A"/>
    <w:rsid w:val="00D658DF"/>
    <w:rsid w:val="00D67EC4"/>
    <w:rsid w:val="00D70AE5"/>
    <w:rsid w:val="00D70EE6"/>
    <w:rsid w:val="00D72DE4"/>
    <w:rsid w:val="00D73F4D"/>
    <w:rsid w:val="00D760D2"/>
    <w:rsid w:val="00D7747A"/>
    <w:rsid w:val="00D82669"/>
    <w:rsid w:val="00D84012"/>
    <w:rsid w:val="00D85010"/>
    <w:rsid w:val="00D90E40"/>
    <w:rsid w:val="00D947CE"/>
    <w:rsid w:val="00D95123"/>
    <w:rsid w:val="00D96087"/>
    <w:rsid w:val="00D97141"/>
    <w:rsid w:val="00DA1827"/>
    <w:rsid w:val="00DA1E5D"/>
    <w:rsid w:val="00DA20EF"/>
    <w:rsid w:val="00DA2ABC"/>
    <w:rsid w:val="00DA7ECA"/>
    <w:rsid w:val="00DB411F"/>
    <w:rsid w:val="00DB7E0C"/>
    <w:rsid w:val="00DC0C00"/>
    <w:rsid w:val="00DC0CBD"/>
    <w:rsid w:val="00DC137D"/>
    <w:rsid w:val="00DC161A"/>
    <w:rsid w:val="00DC1679"/>
    <w:rsid w:val="00DC2132"/>
    <w:rsid w:val="00DC36AE"/>
    <w:rsid w:val="00DD1263"/>
    <w:rsid w:val="00DD40D1"/>
    <w:rsid w:val="00DD52A1"/>
    <w:rsid w:val="00DD6A49"/>
    <w:rsid w:val="00DD6F3C"/>
    <w:rsid w:val="00DD7F1A"/>
    <w:rsid w:val="00DE5B4D"/>
    <w:rsid w:val="00DE6B94"/>
    <w:rsid w:val="00DF00AD"/>
    <w:rsid w:val="00DF0431"/>
    <w:rsid w:val="00DF065F"/>
    <w:rsid w:val="00DF0E48"/>
    <w:rsid w:val="00DF220B"/>
    <w:rsid w:val="00DF2C3A"/>
    <w:rsid w:val="00DF2EDC"/>
    <w:rsid w:val="00DF7983"/>
    <w:rsid w:val="00E00260"/>
    <w:rsid w:val="00E01E68"/>
    <w:rsid w:val="00E04A58"/>
    <w:rsid w:val="00E06E5C"/>
    <w:rsid w:val="00E1466D"/>
    <w:rsid w:val="00E161F9"/>
    <w:rsid w:val="00E24402"/>
    <w:rsid w:val="00E24595"/>
    <w:rsid w:val="00E26F11"/>
    <w:rsid w:val="00E326E2"/>
    <w:rsid w:val="00E34868"/>
    <w:rsid w:val="00E36D8F"/>
    <w:rsid w:val="00E4006F"/>
    <w:rsid w:val="00E40AD0"/>
    <w:rsid w:val="00E43FD2"/>
    <w:rsid w:val="00E44F90"/>
    <w:rsid w:val="00E5433D"/>
    <w:rsid w:val="00E54C20"/>
    <w:rsid w:val="00E5540D"/>
    <w:rsid w:val="00E56EB9"/>
    <w:rsid w:val="00E57C6A"/>
    <w:rsid w:val="00E60EA0"/>
    <w:rsid w:val="00E65B6D"/>
    <w:rsid w:val="00E71E9C"/>
    <w:rsid w:val="00E748C2"/>
    <w:rsid w:val="00E7550B"/>
    <w:rsid w:val="00E757A1"/>
    <w:rsid w:val="00E82961"/>
    <w:rsid w:val="00E82B61"/>
    <w:rsid w:val="00E83E27"/>
    <w:rsid w:val="00E845F4"/>
    <w:rsid w:val="00E84915"/>
    <w:rsid w:val="00E85942"/>
    <w:rsid w:val="00E85943"/>
    <w:rsid w:val="00E86104"/>
    <w:rsid w:val="00E914D0"/>
    <w:rsid w:val="00E9201B"/>
    <w:rsid w:val="00E96799"/>
    <w:rsid w:val="00E9786C"/>
    <w:rsid w:val="00EA4770"/>
    <w:rsid w:val="00EA666F"/>
    <w:rsid w:val="00EB17C0"/>
    <w:rsid w:val="00EB4C85"/>
    <w:rsid w:val="00EB6C27"/>
    <w:rsid w:val="00EC2241"/>
    <w:rsid w:val="00EC57C0"/>
    <w:rsid w:val="00ED0CE4"/>
    <w:rsid w:val="00ED38F8"/>
    <w:rsid w:val="00ED615F"/>
    <w:rsid w:val="00ED63A2"/>
    <w:rsid w:val="00ED6DF0"/>
    <w:rsid w:val="00EF192A"/>
    <w:rsid w:val="00EF2E4B"/>
    <w:rsid w:val="00EF7676"/>
    <w:rsid w:val="00F00AD6"/>
    <w:rsid w:val="00F078F8"/>
    <w:rsid w:val="00F10522"/>
    <w:rsid w:val="00F117AF"/>
    <w:rsid w:val="00F14340"/>
    <w:rsid w:val="00F14750"/>
    <w:rsid w:val="00F1552B"/>
    <w:rsid w:val="00F15816"/>
    <w:rsid w:val="00F1676E"/>
    <w:rsid w:val="00F16799"/>
    <w:rsid w:val="00F2072C"/>
    <w:rsid w:val="00F20B4F"/>
    <w:rsid w:val="00F20B7D"/>
    <w:rsid w:val="00F227F5"/>
    <w:rsid w:val="00F27E5B"/>
    <w:rsid w:val="00F3352D"/>
    <w:rsid w:val="00F33FB6"/>
    <w:rsid w:val="00F36DFD"/>
    <w:rsid w:val="00F3712F"/>
    <w:rsid w:val="00F40409"/>
    <w:rsid w:val="00F42081"/>
    <w:rsid w:val="00F44D26"/>
    <w:rsid w:val="00F468A4"/>
    <w:rsid w:val="00F519FD"/>
    <w:rsid w:val="00F52DFD"/>
    <w:rsid w:val="00F53259"/>
    <w:rsid w:val="00F534BF"/>
    <w:rsid w:val="00F53A0D"/>
    <w:rsid w:val="00F550FE"/>
    <w:rsid w:val="00F570F0"/>
    <w:rsid w:val="00F624B5"/>
    <w:rsid w:val="00F64ACC"/>
    <w:rsid w:val="00F657FF"/>
    <w:rsid w:val="00F66FCF"/>
    <w:rsid w:val="00F67A99"/>
    <w:rsid w:val="00F72A72"/>
    <w:rsid w:val="00F7358A"/>
    <w:rsid w:val="00F77743"/>
    <w:rsid w:val="00F85DA6"/>
    <w:rsid w:val="00F90351"/>
    <w:rsid w:val="00F905AF"/>
    <w:rsid w:val="00F90DFE"/>
    <w:rsid w:val="00F922F4"/>
    <w:rsid w:val="00FA1A22"/>
    <w:rsid w:val="00FA51E0"/>
    <w:rsid w:val="00FB0D85"/>
    <w:rsid w:val="00FB212F"/>
    <w:rsid w:val="00FB604A"/>
    <w:rsid w:val="00FB6247"/>
    <w:rsid w:val="00FB7DC1"/>
    <w:rsid w:val="00FC4F2A"/>
    <w:rsid w:val="00FC5BBA"/>
    <w:rsid w:val="00FD13B2"/>
    <w:rsid w:val="00FD17DE"/>
    <w:rsid w:val="00FD2C8B"/>
    <w:rsid w:val="00FD2FB8"/>
    <w:rsid w:val="00FD729E"/>
    <w:rsid w:val="00FE01BA"/>
    <w:rsid w:val="00FE1155"/>
    <w:rsid w:val="00FE3692"/>
    <w:rsid w:val="00FE3CF0"/>
    <w:rsid w:val="00FE6F39"/>
    <w:rsid w:val="00FE7647"/>
    <w:rsid w:val="00FF0FF4"/>
    <w:rsid w:val="00FF6245"/>
    <w:rsid w:val="00FF6D8A"/>
    <w:rsid w:val="00FF75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7F4727E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cs-CZ" w:eastAsia="cs-CZ"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sdException w:name="Plain Table 1" w:uiPriority="49"/>
    <w:lsdException w:name="Plain Table 2" w:uiPriority="50"/>
    <w:lsdException w:name="Plain Table 3" w:uiPriority="51"/>
    <w:lsdException w:name="Plain Table 4" w:uiPriority="52"/>
    <w:lsdException w:name="Plain Table 5" w:uiPriority="46"/>
    <w:lsdException w:name="Grid Table Light" w:uiPriority="47"/>
    <w:lsdException w:name="Grid Table 1 Light" w:uiPriority="48"/>
    <w:lsdException w:name="Grid Table 2" w:uiPriority="49"/>
    <w:lsdException w:name="Grid Table 3" w:uiPriority="50"/>
    <w:lsdException w:name="Grid Table 4" w:uiPriority="51"/>
    <w:lsdException w:name="Grid Table 5 Dark" w:uiPriority="52"/>
    <w:lsdException w:name="Grid Table 6 Colorful" w:uiPriority="46"/>
    <w:lsdException w:name="Grid Table 7 Colorful" w:uiPriority="47"/>
    <w:lsdException w:name="Grid Table 1 Light Accent 1" w:uiPriority="48"/>
    <w:lsdException w:name="Grid Table 2 Accent 1" w:uiPriority="49"/>
    <w:lsdException w:name="Grid Table 3 Accent 1" w:uiPriority="50"/>
    <w:lsdException w:name="Grid Table 4 Accent 1" w:uiPriority="51"/>
    <w:lsdException w:name="Grid Table 5 Dark Accent 1" w:uiPriority="52"/>
    <w:lsdException w:name="Grid Table 6 Colorful Accent 1" w:uiPriority="46"/>
    <w:lsdException w:name="Grid Table 7 Colorful Accent 1" w:uiPriority="47"/>
    <w:lsdException w:name="Grid Table 1 Light Accent 2" w:uiPriority="48"/>
    <w:lsdException w:name="Grid Table 2 Accent 2" w:uiPriority="49"/>
    <w:lsdException w:name="Grid Table 3 Accent 2" w:uiPriority="50"/>
    <w:lsdException w:name="Grid Table 4 Accent 2" w:uiPriority="51"/>
    <w:lsdException w:name="Grid Table 5 Dark Accent 2" w:uiPriority="52"/>
    <w:lsdException w:name="Grid Table 6 Colorful Accent 2" w:uiPriority="46"/>
    <w:lsdException w:name="Grid Table 7 Colorful Accent 2" w:uiPriority="47"/>
    <w:lsdException w:name="Grid Table 1 Light Accent 3" w:uiPriority="48"/>
    <w:lsdException w:name="Grid Table 2 Accent 3" w:uiPriority="49"/>
    <w:lsdException w:name="Grid Table 3 Accent 3" w:uiPriority="50"/>
    <w:lsdException w:name="Grid Table 4 Accent 3" w:uiPriority="51"/>
    <w:lsdException w:name="Grid Table 5 Dark Accent 3" w:uiPriority="52"/>
    <w:lsdException w:name="Grid Table 6 Colorful Accent 3" w:uiPriority="46"/>
    <w:lsdException w:name="Grid Table 7 Colorful Accent 3" w:uiPriority="47"/>
    <w:lsdException w:name="Grid Table 1 Light Accent 4" w:uiPriority="48"/>
    <w:lsdException w:name="Grid Table 2 Accent 4" w:uiPriority="49"/>
    <w:lsdException w:name="Grid Table 3 Accent 4" w:uiPriority="50"/>
    <w:lsdException w:name="Grid Table 4 Accent 4" w:uiPriority="51"/>
    <w:lsdException w:name="Grid Table 5 Dark Accent 4" w:uiPriority="52"/>
    <w:lsdException w:name="Grid Table 6 Colorful Accent 4" w:uiPriority="46"/>
    <w:lsdException w:name="Grid Table 7 Colorful Accent 4" w:uiPriority="47"/>
    <w:lsdException w:name="Grid Table 1 Light Accent 5" w:uiPriority="48"/>
    <w:lsdException w:name="Grid Table 2 Accent 5" w:uiPriority="49"/>
    <w:lsdException w:name="Grid Table 3 Accent 5" w:uiPriority="50"/>
    <w:lsdException w:name="Grid Table 4 Accent 5" w:uiPriority="51"/>
    <w:lsdException w:name="Grid Table 5 Dark Accent 5" w:uiPriority="52"/>
    <w:lsdException w:name="Grid Table 6 Colorful Accent 5" w:uiPriority="46"/>
    <w:lsdException w:name="Grid Table 7 Colorful Accent 5" w:uiPriority="47"/>
    <w:lsdException w:name="Grid Table 1 Light Accent 6" w:uiPriority="48"/>
    <w:lsdException w:name="Grid Table 2 Accent 6" w:uiPriority="49"/>
    <w:lsdException w:name="Grid Table 3 Accent 6" w:uiPriority="50"/>
    <w:lsdException w:name="Grid Table 4 Accent 6" w:uiPriority="51"/>
    <w:lsdException w:name="Grid Table 5 Dark Accent 6" w:uiPriority="52"/>
    <w:lsdException w:name="Grid Table 6 Colorful Accent 6" w:uiPriority="46"/>
    <w:lsdException w:name="Grid Table 7 Colorful Accent 6" w:uiPriority="47"/>
    <w:lsdException w:name="List Table 1 Light" w:uiPriority="48"/>
    <w:lsdException w:name="List Table 2" w:uiPriority="49"/>
    <w:lsdException w:name="List Table 3" w:uiPriority="50"/>
    <w:lsdException w:name="List Table 4" w:uiPriority="51"/>
    <w:lsdException w:name="List Table 5 Dark" w:uiPriority="52"/>
    <w:lsdException w:name="List Table 6 Colorful" w:uiPriority="46"/>
    <w:lsdException w:name="List Table 7 Colorful" w:uiPriority="47"/>
    <w:lsdException w:name="List Table 1 Light Accent 1" w:uiPriority="48"/>
    <w:lsdException w:name="List Table 2 Accent 1" w:uiPriority="49"/>
    <w:lsdException w:name="List Table 3 Accent 1" w:uiPriority="50"/>
    <w:lsdException w:name="List Table 4 Accent 1" w:uiPriority="51"/>
    <w:lsdException w:name="List Table 5 Dark Accent 1" w:uiPriority="52"/>
    <w:lsdException w:name="List Table 6 Colorful Accent 1" w:uiPriority="46"/>
    <w:lsdException w:name="List Table 7 Colorful Accent 1" w:uiPriority="47"/>
    <w:lsdException w:name="List Table 1 Light Accent 2" w:uiPriority="48"/>
    <w:lsdException w:name="List Table 2 Accent 2" w:uiPriority="49"/>
    <w:lsdException w:name="List Table 3 Accent 2" w:uiPriority="50"/>
    <w:lsdException w:name="List Table 4 Accent 2" w:uiPriority="51"/>
    <w:lsdException w:name="List Table 5 Dark Accent 2" w:uiPriority="52"/>
    <w:lsdException w:name="List Table 6 Colorful Accent 2" w:uiPriority="46"/>
    <w:lsdException w:name="List Table 7 Colorful Accent 2" w:uiPriority="47"/>
    <w:lsdException w:name="List Table 1 Light Accent 3" w:uiPriority="48"/>
    <w:lsdException w:name="List Table 2 Accent 3" w:uiPriority="49"/>
    <w:lsdException w:name="List Table 3 Accent 3" w:uiPriority="50"/>
    <w:lsdException w:name="List Table 4 Accent 3" w:uiPriority="51"/>
    <w:lsdException w:name="List Table 5 Dark Accent 3" w:uiPriority="52"/>
    <w:lsdException w:name="List Table 6 Colorful Accent 3" w:uiPriority="46"/>
    <w:lsdException w:name="List Table 7 Colorful Accent 3" w:uiPriority="47"/>
    <w:lsdException w:name="List Table 1 Light Accent 4" w:uiPriority="48"/>
    <w:lsdException w:name="List Table 2 Accent 4" w:uiPriority="49"/>
    <w:lsdException w:name="List Table 3 Accent 4" w:uiPriority="50"/>
    <w:lsdException w:name="List Table 4 Accent 4" w:uiPriority="51"/>
    <w:lsdException w:name="List Table 5 Dark Accent 4" w:uiPriority="52"/>
    <w:lsdException w:name="List Table 6 Colorful Accent 4" w:uiPriority="46"/>
    <w:lsdException w:name="List Table 7 Colorful Accent 4" w:uiPriority="47"/>
    <w:lsdException w:name="List Table 1 Light Accent 5" w:uiPriority="48"/>
    <w:lsdException w:name="List Table 2 Accent 5" w:uiPriority="49"/>
    <w:lsdException w:name="List Table 3 Accent 5" w:uiPriority="50"/>
    <w:lsdException w:name="List Table 4 Accent 5" w:uiPriority="51"/>
    <w:lsdException w:name="List Table 5 Dark Accent 5" w:uiPriority="52"/>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36077D"/>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 w:val="right" w:pos="9072"/>
      </w:tabs>
      <w:spacing w:after="60"/>
      <w:jc w:val="both"/>
    </w:pPr>
    <w:rPr>
      <w:rFonts w:ascii="Arial" w:hAnsi="Arial"/>
      <w:lang w:val="en-GB" w:eastAsia="en-US"/>
    </w:rPr>
  </w:style>
  <w:style w:type="paragraph" w:styleId="Nadpis1">
    <w:name w:val="heading 1"/>
    <w:basedOn w:val="Normln"/>
    <w:next w:val="Normln"/>
    <w:qFormat/>
    <w:pPr>
      <w:keepNext/>
      <w:pageBreakBefore/>
      <w:numPr>
        <w:numId w:val="1"/>
      </w:numPr>
      <w:spacing w:before="120" w:after="120"/>
      <w:jc w:val="left"/>
      <w:outlineLvl w:val="0"/>
    </w:pPr>
    <w:rPr>
      <w:b/>
      <w:caps/>
      <w:sz w:val="32"/>
    </w:rPr>
  </w:style>
  <w:style w:type="paragraph" w:styleId="Nadpis2">
    <w:name w:val="heading 2"/>
    <w:basedOn w:val="Normln"/>
    <w:next w:val="Normln"/>
    <w:qFormat/>
    <w:rsid w:val="00837198"/>
    <w:pPr>
      <w:keepNext/>
      <w:numPr>
        <w:ilvl w:val="1"/>
        <w:numId w:val="1"/>
      </w:numPr>
      <w:spacing w:before="240"/>
      <w:ind w:left="576"/>
      <w:jc w:val="left"/>
      <w:outlineLvl w:val="1"/>
    </w:pPr>
    <w:rPr>
      <w:b/>
      <w:sz w:val="28"/>
    </w:rPr>
  </w:style>
  <w:style w:type="paragraph" w:styleId="Nadpis3">
    <w:name w:val="heading 3"/>
    <w:basedOn w:val="Normln"/>
    <w:next w:val="Normln"/>
    <w:qFormat/>
    <w:pPr>
      <w:keepNext/>
      <w:numPr>
        <w:ilvl w:val="2"/>
        <w:numId w:val="1"/>
      </w:numPr>
      <w:spacing w:before="240"/>
      <w:outlineLvl w:val="2"/>
    </w:pPr>
    <w:rPr>
      <w:b/>
      <w:sz w:val="24"/>
    </w:rPr>
  </w:style>
  <w:style w:type="paragraph" w:styleId="Nadpis4">
    <w:name w:val="heading 4"/>
    <w:basedOn w:val="Normln"/>
    <w:next w:val="Normln"/>
    <w:qFormat/>
    <w:pPr>
      <w:keepNext/>
      <w:numPr>
        <w:ilvl w:val="3"/>
        <w:numId w:val="1"/>
      </w:numPr>
      <w:spacing w:before="240"/>
      <w:outlineLvl w:val="3"/>
    </w:pPr>
    <w:rPr>
      <w:b/>
      <w:sz w:val="22"/>
    </w:rPr>
  </w:style>
  <w:style w:type="paragraph" w:styleId="Nadpis5">
    <w:name w:val="heading 5"/>
    <w:basedOn w:val="Normln"/>
    <w:next w:val="Normln"/>
    <w:qFormat/>
    <w:pPr>
      <w:numPr>
        <w:ilvl w:val="4"/>
        <w:numId w:val="1"/>
      </w:numPr>
      <w:spacing w:before="240"/>
      <w:outlineLvl w:val="4"/>
    </w:pPr>
    <w:rPr>
      <w:b/>
    </w:rPr>
  </w:style>
  <w:style w:type="paragraph" w:styleId="Nadpis6">
    <w:name w:val="heading 6"/>
    <w:basedOn w:val="Normln"/>
    <w:next w:val="Normln"/>
    <w:qFormat/>
    <w:pPr>
      <w:numPr>
        <w:ilvl w:val="5"/>
        <w:numId w:val="1"/>
      </w:numPr>
      <w:spacing w:before="240"/>
      <w:outlineLvl w:val="5"/>
    </w:pPr>
    <w:rPr>
      <w:rFonts w:ascii="Times New Roman" w:hAnsi="Times New Roman"/>
      <w:i/>
      <w:sz w:val="22"/>
    </w:rPr>
  </w:style>
  <w:style w:type="paragraph" w:styleId="Nadpis7">
    <w:name w:val="heading 7"/>
    <w:basedOn w:val="Normln"/>
    <w:next w:val="Normln"/>
    <w:qFormat/>
    <w:pPr>
      <w:numPr>
        <w:ilvl w:val="6"/>
        <w:numId w:val="1"/>
      </w:numPr>
      <w:spacing w:before="240"/>
      <w:outlineLvl w:val="6"/>
    </w:pPr>
  </w:style>
  <w:style w:type="paragraph" w:styleId="Nadpis8">
    <w:name w:val="heading 8"/>
    <w:basedOn w:val="Normln"/>
    <w:next w:val="Normln"/>
    <w:qFormat/>
    <w:pPr>
      <w:numPr>
        <w:ilvl w:val="7"/>
        <w:numId w:val="1"/>
      </w:numPr>
      <w:spacing w:before="240"/>
      <w:outlineLvl w:val="7"/>
    </w:pPr>
    <w:rPr>
      <w:i/>
    </w:rPr>
  </w:style>
  <w:style w:type="paragraph" w:styleId="Nadpis9">
    <w:name w:val="heading 9"/>
    <w:basedOn w:val="Normln"/>
    <w:next w:val="Normln"/>
    <w:qFormat/>
    <w:pPr>
      <w:numPr>
        <w:ilvl w:val="8"/>
        <w:numId w:val="1"/>
      </w:numPr>
      <w:spacing w:before="240"/>
      <w:outlineLvl w:val="8"/>
    </w:pPr>
    <w:rPr>
      <w:b/>
      <w:i/>
      <w:sz w:val="1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apprby">
    <w:name w:val="apprby"/>
    <w:basedOn w:val="Normln"/>
    <w:pPr>
      <w:jc w:val="left"/>
    </w:pPr>
  </w:style>
  <w:style w:type="paragraph" w:customStyle="1" w:styleId="archive">
    <w:name w:val="archive"/>
    <w:basedOn w:val="Normln"/>
    <w:pPr>
      <w:jc w:val="left"/>
    </w:pPr>
  </w:style>
  <w:style w:type="paragraph" w:customStyle="1" w:styleId="author">
    <w:name w:val="author"/>
    <w:basedOn w:val="Normln"/>
    <w:pPr>
      <w:jc w:val="left"/>
    </w:pPr>
    <w:rPr>
      <w:sz w:val="18"/>
    </w:rPr>
  </w:style>
  <w:style w:type="paragraph" w:customStyle="1" w:styleId="distribution">
    <w:name w:val="distribution"/>
    <w:basedOn w:val="Normln"/>
    <w:pPr>
      <w:jc w:val="left"/>
    </w:pPr>
  </w:style>
  <w:style w:type="paragraph" w:customStyle="1" w:styleId="documentno">
    <w:name w:val="document_no"/>
    <w:basedOn w:val="Normln"/>
    <w:pPr>
      <w:jc w:val="left"/>
    </w:pPr>
  </w:style>
  <w:style w:type="paragraph" w:customStyle="1" w:styleId="page1title">
    <w:name w:val="page1title"/>
    <w:basedOn w:val="Normln"/>
    <w:pPr>
      <w:framePr w:hSpace="284" w:wrap="notBeside" w:hAnchor="margin" w:xAlign="center" w:yAlign="center"/>
      <w:jc w:val="center"/>
    </w:pPr>
    <w:rPr>
      <w:b/>
      <w:sz w:val="32"/>
    </w:rPr>
  </w:style>
  <w:style w:type="paragraph" w:customStyle="1" w:styleId="versionno">
    <w:name w:val="version_no"/>
    <w:basedOn w:val="Normln"/>
    <w:pPr>
      <w:jc w:val="left"/>
    </w:pPr>
  </w:style>
  <w:style w:type="character" w:styleId="Hypertextovodkaz">
    <w:name w:val="Hyperlink"/>
    <w:uiPriority w:val="99"/>
    <w:rPr>
      <w:color w:val="0000FF"/>
      <w:u w:val="single"/>
    </w:rPr>
  </w:style>
  <w:style w:type="paragraph" w:styleId="Obsah1">
    <w:name w:val="toc 1"/>
    <w:basedOn w:val="Normln"/>
    <w:next w:val="Normln"/>
    <w:autoRedefine/>
    <w:uiPriority w:val="39"/>
    <w:pPr>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387"/>
        <w:tab w:val="clear" w:pos="5670"/>
        <w:tab w:val="clear" w:pos="5954"/>
        <w:tab w:val="clear" w:pos="6237"/>
        <w:tab w:val="clear" w:pos="6521"/>
        <w:tab w:val="clear" w:pos="6804"/>
        <w:tab w:val="clear" w:pos="7088"/>
        <w:tab w:val="clear" w:pos="7371"/>
        <w:tab w:val="clear" w:pos="7655"/>
        <w:tab w:val="clear" w:pos="7938"/>
        <w:tab w:val="clear" w:pos="8222"/>
        <w:tab w:val="clear" w:pos="8789"/>
        <w:tab w:val="clear" w:pos="9072"/>
        <w:tab w:val="left" w:pos="400"/>
        <w:tab w:val="right" w:leader="dot" w:pos="8505"/>
      </w:tabs>
      <w:spacing w:before="360"/>
      <w:jc w:val="left"/>
    </w:pPr>
    <w:rPr>
      <w:b/>
      <w:caps/>
      <w:noProof/>
      <w:sz w:val="24"/>
    </w:rPr>
  </w:style>
  <w:style w:type="paragraph" w:styleId="Obsah2">
    <w:name w:val="toc 2"/>
    <w:basedOn w:val="Normln"/>
    <w:next w:val="Normln"/>
    <w:autoRedefine/>
    <w:uiPriority w:val="39"/>
    <w:pPr>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387"/>
        <w:tab w:val="clear" w:pos="5670"/>
        <w:tab w:val="clear" w:pos="5954"/>
        <w:tab w:val="clear" w:pos="6237"/>
        <w:tab w:val="clear" w:pos="6521"/>
        <w:tab w:val="clear" w:pos="6804"/>
        <w:tab w:val="clear" w:pos="7088"/>
        <w:tab w:val="clear" w:pos="7371"/>
        <w:tab w:val="clear" w:pos="7655"/>
        <w:tab w:val="clear" w:pos="7938"/>
        <w:tab w:val="clear" w:pos="8222"/>
        <w:tab w:val="clear" w:pos="8789"/>
        <w:tab w:val="clear" w:pos="9072"/>
        <w:tab w:val="left" w:pos="800"/>
        <w:tab w:val="right" w:leader="dot" w:pos="8505"/>
      </w:tabs>
      <w:jc w:val="left"/>
    </w:pPr>
    <w:rPr>
      <w:b/>
      <w:noProof/>
    </w:rPr>
  </w:style>
  <w:style w:type="paragraph" w:styleId="Obsah3">
    <w:name w:val="toc 3"/>
    <w:basedOn w:val="Normln"/>
    <w:next w:val="Normln"/>
    <w:autoRedefine/>
    <w:uiPriority w:val="39"/>
    <w:pPr>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387"/>
        <w:tab w:val="clear" w:pos="5670"/>
        <w:tab w:val="clear" w:pos="5954"/>
        <w:tab w:val="clear" w:pos="6237"/>
        <w:tab w:val="clear" w:pos="6521"/>
        <w:tab w:val="clear" w:pos="6804"/>
        <w:tab w:val="clear" w:pos="7088"/>
        <w:tab w:val="clear" w:pos="7371"/>
        <w:tab w:val="clear" w:pos="7655"/>
        <w:tab w:val="clear" w:pos="7938"/>
        <w:tab w:val="clear" w:pos="8222"/>
        <w:tab w:val="clear" w:pos="8789"/>
        <w:tab w:val="clear" w:pos="9072"/>
        <w:tab w:val="left" w:pos="1200"/>
        <w:tab w:val="right" w:leader="dot" w:pos="8505"/>
      </w:tabs>
      <w:ind w:left="200"/>
      <w:jc w:val="left"/>
    </w:pPr>
    <w:rPr>
      <w:noProof/>
    </w:rPr>
  </w:style>
  <w:style w:type="paragraph" w:styleId="Obsah4">
    <w:name w:val="toc 4"/>
    <w:basedOn w:val="Normln"/>
    <w:next w:val="Normln"/>
    <w:autoRedefine/>
    <w:semiHidden/>
    <w:pPr>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387"/>
        <w:tab w:val="clear" w:pos="5670"/>
        <w:tab w:val="clear" w:pos="5954"/>
        <w:tab w:val="clear" w:pos="6237"/>
        <w:tab w:val="clear" w:pos="6521"/>
        <w:tab w:val="clear" w:pos="6804"/>
        <w:tab w:val="clear" w:pos="7088"/>
        <w:tab w:val="clear" w:pos="7371"/>
        <w:tab w:val="clear" w:pos="7655"/>
        <w:tab w:val="clear" w:pos="7938"/>
        <w:tab w:val="clear" w:pos="8222"/>
        <w:tab w:val="clear" w:pos="8789"/>
        <w:tab w:val="clear" w:pos="9072"/>
        <w:tab w:val="left" w:pos="1400"/>
        <w:tab w:val="right" w:leader="dot" w:pos="8505"/>
      </w:tabs>
      <w:ind w:left="400"/>
      <w:jc w:val="left"/>
    </w:pPr>
    <w:rPr>
      <w:noProof/>
    </w:rPr>
  </w:style>
  <w:style w:type="paragraph" w:styleId="Obsah5">
    <w:name w:val="toc 5"/>
    <w:basedOn w:val="Normln"/>
    <w:next w:val="Normln"/>
    <w:autoRedefine/>
    <w:semiHidden/>
    <w:pPr>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387"/>
        <w:tab w:val="clear" w:pos="5670"/>
        <w:tab w:val="clear" w:pos="5954"/>
        <w:tab w:val="clear" w:pos="6237"/>
        <w:tab w:val="clear" w:pos="6521"/>
        <w:tab w:val="clear" w:pos="6804"/>
        <w:tab w:val="clear" w:pos="7088"/>
        <w:tab w:val="clear" w:pos="7371"/>
        <w:tab w:val="clear" w:pos="7655"/>
        <w:tab w:val="clear" w:pos="7938"/>
        <w:tab w:val="clear" w:pos="8222"/>
        <w:tab w:val="clear" w:pos="8789"/>
        <w:tab w:val="clear" w:pos="9072"/>
        <w:tab w:val="left" w:pos="1717"/>
        <w:tab w:val="right" w:leader="dot" w:pos="8505"/>
      </w:tabs>
      <w:ind w:left="600"/>
      <w:jc w:val="left"/>
    </w:pPr>
    <w:rPr>
      <w:noProof/>
    </w:rPr>
  </w:style>
  <w:style w:type="paragraph" w:styleId="Obsah6">
    <w:name w:val="toc 6"/>
    <w:basedOn w:val="Normln"/>
    <w:next w:val="Normln"/>
    <w:autoRedefine/>
    <w:semiHidden/>
    <w:pPr>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387"/>
        <w:tab w:val="clear" w:pos="5670"/>
        <w:tab w:val="clear" w:pos="5954"/>
        <w:tab w:val="clear" w:pos="6237"/>
        <w:tab w:val="clear" w:pos="6521"/>
        <w:tab w:val="clear" w:pos="6804"/>
        <w:tab w:val="clear" w:pos="7088"/>
        <w:tab w:val="clear" w:pos="7371"/>
        <w:tab w:val="clear" w:pos="7655"/>
        <w:tab w:val="clear" w:pos="7938"/>
        <w:tab w:val="clear" w:pos="8222"/>
        <w:tab w:val="clear" w:pos="8505"/>
        <w:tab w:val="clear" w:pos="8789"/>
        <w:tab w:val="clear" w:pos="9072"/>
      </w:tabs>
      <w:ind w:left="800"/>
      <w:jc w:val="left"/>
    </w:pPr>
    <w:rPr>
      <w:rFonts w:ascii="Times New Roman" w:hAnsi="Times New Roman"/>
    </w:rPr>
  </w:style>
  <w:style w:type="paragraph" w:styleId="Obsah7">
    <w:name w:val="toc 7"/>
    <w:basedOn w:val="Normln"/>
    <w:next w:val="Normln"/>
    <w:autoRedefine/>
    <w:semiHidden/>
    <w:pPr>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387"/>
        <w:tab w:val="clear" w:pos="5670"/>
        <w:tab w:val="clear" w:pos="5954"/>
        <w:tab w:val="clear" w:pos="6237"/>
        <w:tab w:val="clear" w:pos="6521"/>
        <w:tab w:val="clear" w:pos="6804"/>
        <w:tab w:val="clear" w:pos="7088"/>
        <w:tab w:val="clear" w:pos="7371"/>
        <w:tab w:val="clear" w:pos="7655"/>
        <w:tab w:val="clear" w:pos="7938"/>
        <w:tab w:val="clear" w:pos="8222"/>
        <w:tab w:val="clear" w:pos="8505"/>
        <w:tab w:val="clear" w:pos="8789"/>
        <w:tab w:val="clear" w:pos="9072"/>
      </w:tabs>
      <w:ind w:left="1000"/>
      <w:jc w:val="left"/>
    </w:pPr>
    <w:rPr>
      <w:rFonts w:ascii="Times New Roman" w:hAnsi="Times New Roman"/>
    </w:rPr>
  </w:style>
  <w:style w:type="paragraph" w:styleId="Obsah8">
    <w:name w:val="toc 8"/>
    <w:basedOn w:val="Normln"/>
    <w:next w:val="Normln"/>
    <w:autoRedefine/>
    <w:semiHidden/>
    <w:pPr>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387"/>
        <w:tab w:val="clear" w:pos="5670"/>
        <w:tab w:val="clear" w:pos="5954"/>
        <w:tab w:val="clear" w:pos="6237"/>
        <w:tab w:val="clear" w:pos="6521"/>
        <w:tab w:val="clear" w:pos="6804"/>
        <w:tab w:val="clear" w:pos="7088"/>
        <w:tab w:val="clear" w:pos="7371"/>
        <w:tab w:val="clear" w:pos="7655"/>
        <w:tab w:val="clear" w:pos="7938"/>
        <w:tab w:val="clear" w:pos="8222"/>
        <w:tab w:val="clear" w:pos="8505"/>
        <w:tab w:val="clear" w:pos="8789"/>
        <w:tab w:val="clear" w:pos="9072"/>
      </w:tabs>
      <w:ind w:left="1200"/>
      <w:jc w:val="left"/>
    </w:pPr>
    <w:rPr>
      <w:rFonts w:ascii="Times New Roman" w:hAnsi="Times New Roman"/>
    </w:rPr>
  </w:style>
  <w:style w:type="paragraph" w:styleId="Obsah9">
    <w:name w:val="toc 9"/>
    <w:basedOn w:val="Normln"/>
    <w:next w:val="Normln"/>
    <w:autoRedefine/>
    <w:semiHidden/>
    <w:pPr>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387"/>
        <w:tab w:val="clear" w:pos="5670"/>
        <w:tab w:val="clear" w:pos="5954"/>
        <w:tab w:val="clear" w:pos="6237"/>
        <w:tab w:val="clear" w:pos="6521"/>
        <w:tab w:val="clear" w:pos="6804"/>
        <w:tab w:val="clear" w:pos="7088"/>
        <w:tab w:val="clear" w:pos="7371"/>
        <w:tab w:val="clear" w:pos="7655"/>
        <w:tab w:val="clear" w:pos="7938"/>
        <w:tab w:val="clear" w:pos="8222"/>
        <w:tab w:val="clear" w:pos="8505"/>
        <w:tab w:val="clear" w:pos="8789"/>
        <w:tab w:val="clear" w:pos="9072"/>
      </w:tabs>
      <w:ind w:left="1400"/>
      <w:jc w:val="left"/>
    </w:pPr>
    <w:rPr>
      <w:rFonts w:ascii="Times New Roman" w:hAnsi="Times New Roman"/>
    </w:rPr>
  </w:style>
  <w:style w:type="character" w:styleId="Odkaznakoment">
    <w:name w:val="annotation reference"/>
    <w:semiHidden/>
    <w:rPr>
      <w:sz w:val="16"/>
    </w:rPr>
  </w:style>
  <w:style w:type="paragraph" w:styleId="Textkomente">
    <w:name w:val="annotation text"/>
    <w:basedOn w:val="Normln"/>
    <w:semiHidden/>
  </w:style>
  <w:style w:type="paragraph" w:styleId="Zhlav">
    <w:name w:val="header"/>
    <w:basedOn w:val="Normln"/>
    <w:autoRedefine/>
    <w:rsid w:val="00740902"/>
    <w:pPr>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387"/>
        <w:tab w:val="clear" w:pos="5670"/>
        <w:tab w:val="clear" w:pos="5954"/>
        <w:tab w:val="clear" w:pos="6237"/>
        <w:tab w:val="clear" w:pos="6521"/>
        <w:tab w:val="clear" w:pos="6804"/>
        <w:tab w:val="clear" w:pos="7088"/>
        <w:tab w:val="clear" w:pos="7371"/>
        <w:tab w:val="clear" w:pos="7655"/>
        <w:tab w:val="clear" w:pos="7938"/>
        <w:tab w:val="clear" w:pos="8222"/>
        <w:tab w:val="clear" w:pos="8505"/>
        <w:tab w:val="clear" w:pos="8789"/>
        <w:tab w:val="center" w:pos="4153"/>
      </w:tabs>
      <w:jc w:val="left"/>
    </w:pPr>
  </w:style>
  <w:style w:type="paragraph" w:styleId="Zpat">
    <w:name w:val="footer"/>
    <w:basedOn w:val="Normln"/>
    <w:pPr>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387"/>
        <w:tab w:val="clear" w:pos="5670"/>
        <w:tab w:val="clear" w:pos="5954"/>
        <w:tab w:val="clear" w:pos="6237"/>
        <w:tab w:val="clear" w:pos="6521"/>
        <w:tab w:val="clear" w:pos="6804"/>
        <w:tab w:val="clear" w:pos="7088"/>
        <w:tab w:val="clear" w:pos="7371"/>
        <w:tab w:val="clear" w:pos="7655"/>
        <w:tab w:val="clear" w:pos="7938"/>
        <w:tab w:val="clear" w:pos="8222"/>
        <w:tab w:val="clear" w:pos="8505"/>
        <w:tab w:val="clear" w:pos="8789"/>
        <w:tab w:val="clear" w:pos="9072"/>
        <w:tab w:val="center" w:pos="4153"/>
        <w:tab w:val="right" w:pos="8306"/>
      </w:tabs>
    </w:pPr>
  </w:style>
  <w:style w:type="character" w:styleId="slostrnky">
    <w:name w:val="page number"/>
    <w:basedOn w:val="Standardnpsmoodstavce"/>
  </w:style>
  <w:style w:type="paragraph" w:styleId="Titulek">
    <w:name w:val="caption"/>
    <w:basedOn w:val="Normln"/>
    <w:next w:val="Normln"/>
    <w:qFormat/>
    <w:pPr>
      <w:spacing w:before="120" w:after="120"/>
    </w:pPr>
    <w:rPr>
      <w:b/>
    </w:rPr>
  </w:style>
  <w:style w:type="character" w:styleId="Sledovanodkaz">
    <w:name w:val="FollowedHyperlink"/>
    <w:rPr>
      <w:color w:val="800080"/>
      <w:u w:val="single"/>
    </w:rPr>
  </w:style>
  <w:style w:type="paragraph" w:styleId="Rozloendokumentu">
    <w:name w:val="Document Map"/>
    <w:basedOn w:val="Normln"/>
    <w:semiHidden/>
    <w:pPr>
      <w:shd w:val="clear" w:color="auto" w:fill="000080"/>
    </w:pPr>
    <w:rPr>
      <w:rFonts w:ascii="Tahoma" w:hAnsi="Tahoma" w:cs="Tahoma"/>
    </w:rPr>
  </w:style>
  <w:style w:type="paragraph" w:styleId="Textpoznpodarou">
    <w:name w:val="footnote text"/>
    <w:basedOn w:val="Normln"/>
    <w:semiHidden/>
  </w:style>
  <w:style w:type="character" w:styleId="Znakapoznpodarou">
    <w:name w:val="footnote reference"/>
    <w:semiHidden/>
    <w:rPr>
      <w:vertAlign w:val="superscript"/>
    </w:rPr>
  </w:style>
  <w:style w:type="paragraph" w:styleId="Zkladntext">
    <w:name w:val="Body Text"/>
    <w:basedOn w:val="Normln"/>
    <w:link w:val="ZkladntextChar"/>
    <w:pPr>
      <w:tabs>
        <w:tab w:val="clear" w:pos="284"/>
        <w:tab w:val="clear" w:pos="851"/>
        <w:tab w:val="clear" w:pos="1418"/>
        <w:tab w:val="clear" w:pos="1985"/>
        <w:tab w:val="clear" w:pos="2552"/>
        <w:tab w:val="clear" w:pos="3119"/>
        <w:tab w:val="clear" w:pos="3402"/>
        <w:tab w:val="clear" w:pos="3686"/>
        <w:tab w:val="clear" w:pos="3969"/>
        <w:tab w:val="clear" w:pos="4253"/>
        <w:tab w:val="clear" w:pos="4536"/>
        <w:tab w:val="clear" w:pos="4820"/>
        <w:tab w:val="clear" w:pos="5103"/>
        <w:tab w:val="clear" w:pos="5387"/>
        <w:tab w:val="clear" w:pos="5670"/>
        <w:tab w:val="clear" w:pos="5954"/>
        <w:tab w:val="clear" w:pos="6237"/>
        <w:tab w:val="clear" w:pos="6521"/>
        <w:tab w:val="clear" w:pos="6804"/>
        <w:tab w:val="clear" w:pos="7088"/>
        <w:tab w:val="clear" w:pos="7371"/>
        <w:tab w:val="clear" w:pos="7655"/>
        <w:tab w:val="clear" w:pos="7938"/>
        <w:tab w:val="clear" w:pos="8222"/>
        <w:tab w:val="clear" w:pos="8505"/>
        <w:tab w:val="clear" w:pos="9072"/>
        <w:tab w:val="right" w:pos="8789"/>
      </w:tabs>
      <w:spacing w:before="80" w:after="0"/>
      <w:jc w:val="left"/>
    </w:pPr>
  </w:style>
  <w:style w:type="paragraph" w:customStyle="1" w:styleId="Table-12">
    <w:name w:val="Table-12"/>
    <w:basedOn w:val="Normln"/>
    <w:pPr>
      <w:keepLines/>
      <w:widowControl w:val="0"/>
      <w:tabs>
        <w:tab w:val="clear" w:pos="284"/>
        <w:tab w:val="clear" w:pos="851"/>
        <w:tab w:val="clear" w:pos="1418"/>
        <w:tab w:val="clear" w:pos="1985"/>
        <w:tab w:val="clear" w:pos="2552"/>
        <w:tab w:val="clear" w:pos="3119"/>
        <w:tab w:val="clear" w:pos="3402"/>
        <w:tab w:val="clear" w:pos="3686"/>
        <w:tab w:val="clear" w:pos="3969"/>
        <w:tab w:val="clear" w:pos="4253"/>
        <w:tab w:val="clear" w:pos="4536"/>
        <w:tab w:val="clear" w:pos="4820"/>
        <w:tab w:val="clear" w:pos="5103"/>
        <w:tab w:val="clear" w:pos="5387"/>
        <w:tab w:val="clear" w:pos="5670"/>
        <w:tab w:val="clear" w:pos="5954"/>
        <w:tab w:val="clear" w:pos="6237"/>
        <w:tab w:val="clear" w:pos="6521"/>
        <w:tab w:val="clear" w:pos="6804"/>
        <w:tab w:val="clear" w:pos="7088"/>
        <w:tab w:val="clear" w:pos="7371"/>
        <w:tab w:val="clear" w:pos="7655"/>
        <w:tab w:val="clear" w:pos="7938"/>
        <w:tab w:val="clear" w:pos="8222"/>
        <w:tab w:val="clear" w:pos="8505"/>
        <w:tab w:val="clear" w:pos="9072"/>
        <w:tab w:val="right" w:pos="8789"/>
      </w:tabs>
      <w:spacing w:before="40" w:after="0"/>
      <w:jc w:val="left"/>
    </w:pPr>
  </w:style>
  <w:style w:type="paragraph" w:customStyle="1" w:styleId="Version">
    <w:name w:val="Version"/>
    <w:basedOn w:val="Normln"/>
    <w:pPr>
      <w:tabs>
        <w:tab w:val="clear" w:pos="8789"/>
        <w:tab w:val="clear" w:pos="9072"/>
      </w:tabs>
      <w:spacing w:after="0"/>
      <w:jc w:val="left"/>
    </w:pPr>
  </w:style>
  <w:style w:type="paragraph" w:customStyle="1" w:styleId="Table-header-12">
    <w:name w:val="Table-header-12"/>
    <w:basedOn w:val="Normln"/>
    <w:pPr>
      <w:tabs>
        <w:tab w:val="clear" w:pos="284"/>
        <w:tab w:val="clear" w:pos="851"/>
        <w:tab w:val="clear" w:pos="1418"/>
        <w:tab w:val="clear" w:pos="1985"/>
        <w:tab w:val="clear" w:pos="2552"/>
        <w:tab w:val="clear" w:pos="3119"/>
        <w:tab w:val="clear" w:pos="3402"/>
        <w:tab w:val="clear" w:pos="3686"/>
        <w:tab w:val="clear" w:pos="3969"/>
        <w:tab w:val="clear" w:pos="4253"/>
        <w:tab w:val="clear" w:pos="4536"/>
        <w:tab w:val="clear" w:pos="4820"/>
        <w:tab w:val="clear" w:pos="5103"/>
        <w:tab w:val="clear" w:pos="5387"/>
        <w:tab w:val="clear" w:pos="5670"/>
        <w:tab w:val="clear" w:pos="5954"/>
        <w:tab w:val="clear" w:pos="6237"/>
        <w:tab w:val="clear" w:pos="6521"/>
        <w:tab w:val="clear" w:pos="6804"/>
        <w:tab w:val="clear" w:pos="7088"/>
        <w:tab w:val="clear" w:pos="7371"/>
        <w:tab w:val="clear" w:pos="7655"/>
        <w:tab w:val="clear" w:pos="7938"/>
        <w:tab w:val="clear" w:pos="8222"/>
        <w:tab w:val="clear" w:pos="8505"/>
        <w:tab w:val="clear" w:pos="9072"/>
        <w:tab w:val="right" w:pos="8789"/>
      </w:tabs>
      <w:spacing w:before="40" w:after="0"/>
      <w:jc w:val="left"/>
    </w:pPr>
    <w:rPr>
      <w:rFonts w:ascii="Times New Roman" w:hAnsi="Times New Roman"/>
      <w:b/>
      <w:sz w:val="24"/>
    </w:rPr>
  </w:style>
  <w:style w:type="character" w:customStyle="1" w:styleId="ZkladntextChar">
    <w:name w:val="Základní text Char"/>
    <w:link w:val="Zkladntext"/>
    <w:rsid w:val="00FD2FB8"/>
    <w:rPr>
      <w:rFonts w:ascii="Arial" w:hAnsi="Arial"/>
      <w:lang w:val="en-GB" w:eastAsia="en-US" w:bidi="ar-SA"/>
    </w:rPr>
  </w:style>
  <w:style w:type="paragraph" w:customStyle="1" w:styleId="NormalBold">
    <w:name w:val="Normal + Bold"/>
    <w:basedOn w:val="Normln"/>
    <w:rsid w:val="00AF1FDF"/>
    <w:rPr>
      <w:sz w:val="24"/>
      <w:szCs w:val="24"/>
      <w:lang w:val="en-US"/>
    </w:rPr>
  </w:style>
  <w:style w:type="table" w:styleId="Mkatabulky">
    <w:name w:val="Table Grid"/>
    <w:basedOn w:val="Normlntabulka"/>
    <w:uiPriority w:val="59"/>
    <w:rsid w:val="00287B6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bubliny">
    <w:name w:val="Balloon Text"/>
    <w:basedOn w:val="Normln"/>
    <w:link w:val="TextbublinyChar"/>
    <w:rsid w:val="00D7747A"/>
    <w:pPr>
      <w:spacing w:after="0"/>
    </w:pPr>
    <w:rPr>
      <w:rFonts w:ascii="Tahoma" w:hAnsi="Tahoma"/>
      <w:sz w:val="16"/>
      <w:szCs w:val="16"/>
    </w:rPr>
  </w:style>
  <w:style w:type="character" w:customStyle="1" w:styleId="TextbublinyChar">
    <w:name w:val="Text bubliny Char"/>
    <w:link w:val="Textbubliny"/>
    <w:rsid w:val="00D7747A"/>
    <w:rPr>
      <w:rFonts w:ascii="Tahoma" w:hAnsi="Tahoma" w:cs="Tahoma"/>
      <w:sz w:val="16"/>
      <w:szCs w:val="16"/>
      <w:lang w:val="en-GB" w:eastAsia="en-US"/>
    </w:rPr>
  </w:style>
  <w:style w:type="paragraph" w:customStyle="1" w:styleId="DocTitle">
    <w:name w:val="DocTitle"/>
    <w:basedOn w:val="Normln"/>
    <w:rsid w:val="00016441"/>
    <w:pPr>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387"/>
        <w:tab w:val="clear" w:pos="5670"/>
        <w:tab w:val="clear" w:pos="5954"/>
        <w:tab w:val="clear" w:pos="6237"/>
        <w:tab w:val="clear" w:pos="6521"/>
        <w:tab w:val="clear" w:pos="6804"/>
        <w:tab w:val="clear" w:pos="7088"/>
        <w:tab w:val="clear" w:pos="7371"/>
        <w:tab w:val="clear" w:pos="7655"/>
        <w:tab w:val="clear" w:pos="7938"/>
        <w:tab w:val="clear" w:pos="8222"/>
        <w:tab w:val="clear" w:pos="8505"/>
        <w:tab w:val="clear" w:pos="8789"/>
        <w:tab w:val="clear" w:pos="9072"/>
      </w:tabs>
      <w:spacing w:after="0"/>
      <w:jc w:val="center"/>
    </w:pPr>
    <w:rPr>
      <w:sz w:val="28"/>
      <w:lang w:val="en-US"/>
    </w:rPr>
  </w:style>
  <w:style w:type="paragraph" w:customStyle="1" w:styleId="Table-header">
    <w:name w:val="Table-header"/>
    <w:basedOn w:val="Normln"/>
    <w:next w:val="Normln"/>
    <w:rsid w:val="00016441"/>
    <w:pPr>
      <w:tabs>
        <w:tab w:val="clear" w:pos="284"/>
        <w:tab w:val="clear" w:pos="851"/>
        <w:tab w:val="clear" w:pos="1418"/>
        <w:tab w:val="clear" w:pos="1985"/>
        <w:tab w:val="clear" w:pos="2552"/>
        <w:tab w:val="clear" w:pos="3119"/>
        <w:tab w:val="clear" w:pos="3402"/>
        <w:tab w:val="clear" w:pos="3686"/>
        <w:tab w:val="clear" w:pos="3969"/>
        <w:tab w:val="clear" w:pos="4253"/>
        <w:tab w:val="clear" w:pos="4536"/>
        <w:tab w:val="clear" w:pos="4820"/>
        <w:tab w:val="clear" w:pos="5103"/>
        <w:tab w:val="clear" w:pos="5387"/>
        <w:tab w:val="clear" w:pos="5670"/>
        <w:tab w:val="clear" w:pos="5954"/>
        <w:tab w:val="clear" w:pos="6237"/>
        <w:tab w:val="clear" w:pos="6521"/>
        <w:tab w:val="clear" w:pos="6804"/>
        <w:tab w:val="clear" w:pos="7088"/>
        <w:tab w:val="clear" w:pos="7371"/>
        <w:tab w:val="clear" w:pos="7655"/>
        <w:tab w:val="clear" w:pos="7938"/>
        <w:tab w:val="clear" w:pos="8222"/>
        <w:tab w:val="clear" w:pos="8505"/>
        <w:tab w:val="clear" w:pos="9072"/>
        <w:tab w:val="right" w:pos="8789"/>
      </w:tabs>
      <w:spacing w:before="40" w:after="0"/>
      <w:jc w:val="left"/>
    </w:pPr>
    <w:rPr>
      <w:b/>
    </w:rPr>
  </w:style>
  <w:style w:type="paragraph" w:styleId="Odstavecseseznamem">
    <w:name w:val="List Paragraph"/>
    <w:basedOn w:val="Normln"/>
    <w:uiPriority w:val="34"/>
    <w:qFormat/>
    <w:rsid w:val="00DA1E5D"/>
    <w:pPr>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387"/>
        <w:tab w:val="clear" w:pos="5670"/>
        <w:tab w:val="clear" w:pos="5954"/>
        <w:tab w:val="clear" w:pos="6237"/>
        <w:tab w:val="clear" w:pos="6521"/>
        <w:tab w:val="clear" w:pos="6804"/>
        <w:tab w:val="clear" w:pos="7088"/>
        <w:tab w:val="clear" w:pos="7371"/>
        <w:tab w:val="clear" w:pos="7655"/>
        <w:tab w:val="clear" w:pos="7938"/>
        <w:tab w:val="clear" w:pos="8222"/>
        <w:tab w:val="clear" w:pos="8505"/>
        <w:tab w:val="clear" w:pos="8789"/>
        <w:tab w:val="clear" w:pos="9072"/>
      </w:tabs>
      <w:spacing w:after="0"/>
      <w:ind w:left="720"/>
      <w:jc w:val="left"/>
    </w:pPr>
    <w:rPr>
      <w:rFonts w:ascii="Calibri" w:eastAsia="Calibri" w:hAnsi="Calibri"/>
      <w:sz w:val="22"/>
      <w:szCs w:val="22"/>
      <w:lang w:val="cs-CZ" w:eastAsia="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807183">
      <w:bodyDiv w:val="1"/>
      <w:marLeft w:val="0"/>
      <w:marRight w:val="0"/>
      <w:marTop w:val="0"/>
      <w:marBottom w:val="0"/>
      <w:divBdr>
        <w:top w:val="none" w:sz="0" w:space="0" w:color="auto"/>
        <w:left w:val="none" w:sz="0" w:space="0" w:color="auto"/>
        <w:bottom w:val="none" w:sz="0" w:space="0" w:color="auto"/>
        <w:right w:val="none" w:sz="0" w:space="0" w:color="auto"/>
      </w:divBdr>
    </w:div>
    <w:div w:id="159852177">
      <w:bodyDiv w:val="1"/>
      <w:marLeft w:val="0"/>
      <w:marRight w:val="0"/>
      <w:marTop w:val="0"/>
      <w:marBottom w:val="0"/>
      <w:divBdr>
        <w:top w:val="none" w:sz="0" w:space="0" w:color="auto"/>
        <w:left w:val="none" w:sz="0" w:space="0" w:color="auto"/>
        <w:bottom w:val="none" w:sz="0" w:space="0" w:color="auto"/>
        <w:right w:val="none" w:sz="0" w:space="0" w:color="auto"/>
      </w:divBdr>
      <w:divsChild>
        <w:div w:id="200553442">
          <w:marLeft w:val="0"/>
          <w:marRight w:val="0"/>
          <w:marTop w:val="0"/>
          <w:marBottom w:val="0"/>
          <w:divBdr>
            <w:top w:val="none" w:sz="0" w:space="0" w:color="auto"/>
            <w:left w:val="none" w:sz="0" w:space="0" w:color="auto"/>
            <w:bottom w:val="none" w:sz="0" w:space="0" w:color="auto"/>
            <w:right w:val="none" w:sz="0" w:space="0" w:color="auto"/>
          </w:divBdr>
          <w:divsChild>
            <w:div w:id="959192910">
              <w:marLeft w:val="0"/>
              <w:marRight w:val="0"/>
              <w:marTop w:val="0"/>
              <w:marBottom w:val="0"/>
              <w:divBdr>
                <w:top w:val="none" w:sz="0" w:space="0" w:color="auto"/>
                <w:left w:val="none" w:sz="0" w:space="0" w:color="auto"/>
                <w:bottom w:val="none" w:sz="0" w:space="0" w:color="auto"/>
                <w:right w:val="none" w:sz="0" w:space="0" w:color="auto"/>
              </w:divBdr>
              <w:divsChild>
                <w:div w:id="414866650">
                  <w:marLeft w:val="0"/>
                  <w:marRight w:val="0"/>
                  <w:marTop w:val="0"/>
                  <w:marBottom w:val="0"/>
                  <w:divBdr>
                    <w:top w:val="none" w:sz="0" w:space="0" w:color="auto"/>
                    <w:left w:val="none" w:sz="0" w:space="0" w:color="auto"/>
                    <w:bottom w:val="none" w:sz="0" w:space="0" w:color="auto"/>
                    <w:right w:val="none" w:sz="0" w:space="0" w:color="auto"/>
                  </w:divBdr>
                  <w:divsChild>
                    <w:div w:id="211355933">
                      <w:marLeft w:val="30"/>
                      <w:marRight w:val="0"/>
                      <w:marTop w:val="0"/>
                      <w:marBottom w:val="0"/>
                      <w:divBdr>
                        <w:top w:val="none" w:sz="0" w:space="0" w:color="auto"/>
                        <w:left w:val="none" w:sz="0" w:space="0" w:color="auto"/>
                        <w:bottom w:val="none" w:sz="0" w:space="0" w:color="auto"/>
                        <w:right w:val="none" w:sz="0" w:space="0" w:color="auto"/>
                      </w:divBdr>
                      <w:divsChild>
                        <w:div w:id="1244337107">
                          <w:marLeft w:val="0"/>
                          <w:marRight w:val="0"/>
                          <w:marTop w:val="0"/>
                          <w:marBottom w:val="0"/>
                          <w:divBdr>
                            <w:top w:val="none" w:sz="0" w:space="0" w:color="auto"/>
                            <w:left w:val="none" w:sz="0" w:space="0" w:color="auto"/>
                            <w:bottom w:val="none" w:sz="0" w:space="0" w:color="auto"/>
                            <w:right w:val="none" w:sz="0" w:space="0" w:color="auto"/>
                          </w:divBdr>
                          <w:divsChild>
                            <w:div w:id="28543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0916940">
      <w:bodyDiv w:val="1"/>
      <w:marLeft w:val="0"/>
      <w:marRight w:val="0"/>
      <w:marTop w:val="0"/>
      <w:marBottom w:val="0"/>
      <w:divBdr>
        <w:top w:val="none" w:sz="0" w:space="0" w:color="auto"/>
        <w:left w:val="none" w:sz="0" w:space="0" w:color="auto"/>
        <w:bottom w:val="none" w:sz="0" w:space="0" w:color="auto"/>
        <w:right w:val="none" w:sz="0" w:space="0" w:color="auto"/>
      </w:divBdr>
    </w:div>
    <w:div w:id="616064880">
      <w:bodyDiv w:val="1"/>
      <w:marLeft w:val="0"/>
      <w:marRight w:val="0"/>
      <w:marTop w:val="0"/>
      <w:marBottom w:val="0"/>
      <w:divBdr>
        <w:top w:val="none" w:sz="0" w:space="0" w:color="auto"/>
        <w:left w:val="none" w:sz="0" w:space="0" w:color="auto"/>
        <w:bottom w:val="none" w:sz="0" w:space="0" w:color="auto"/>
        <w:right w:val="none" w:sz="0" w:space="0" w:color="auto"/>
      </w:divBdr>
      <w:divsChild>
        <w:div w:id="823934541">
          <w:marLeft w:val="0"/>
          <w:marRight w:val="0"/>
          <w:marTop w:val="0"/>
          <w:marBottom w:val="0"/>
          <w:divBdr>
            <w:top w:val="none" w:sz="0" w:space="0" w:color="auto"/>
            <w:left w:val="none" w:sz="0" w:space="0" w:color="auto"/>
            <w:bottom w:val="none" w:sz="0" w:space="0" w:color="auto"/>
            <w:right w:val="none" w:sz="0" w:space="0" w:color="auto"/>
          </w:divBdr>
          <w:divsChild>
            <w:div w:id="56513726">
              <w:marLeft w:val="0"/>
              <w:marRight w:val="0"/>
              <w:marTop w:val="0"/>
              <w:marBottom w:val="0"/>
              <w:divBdr>
                <w:top w:val="none" w:sz="0" w:space="0" w:color="auto"/>
                <w:left w:val="none" w:sz="0" w:space="0" w:color="auto"/>
                <w:bottom w:val="none" w:sz="0" w:space="0" w:color="auto"/>
                <w:right w:val="none" w:sz="0" w:space="0" w:color="auto"/>
              </w:divBdr>
              <w:divsChild>
                <w:div w:id="341592636">
                  <w:marLeft w:val="0"/>
                  <w:marRight w:val="0"/>
                  <w:marTop w:val="0"/>
                  <w:marBottom w:val="0"/>
                  <w:divBdr>
                    <w:top w:val="none" w:sz="0" w:space="0" w:color="auto"/>
                    <w:left w:val="none" w:sz="0" w:space="0" w:color="auto"/>
                    <w:bottom w:val="none" w:sz="0" w:space="0" w:color="auto"/>
                    <w:right w:val="none" w:sz="0" w:space="0" w:color="auto"/>
                  </w:divBdr>
                  <w:divsChild>
                    <w:div w:id="1668288817">
                      <w:marLeft w:val="30"/>
                      <w:marRight w:val="0"/>
                      <w:marTop w:val="0"/>
                      <w:marBottom w:val="0"/>
                      <w:divBdr>
                        <w:top w:val="none" w:sz="0" w:space="0" w:color="auto"/>
                        <w:left w:val="none" w:sz="0" w:space="0" w:color="auto"/>
                        <w:bottom w:val="none" w:sz="0" w:space="0" w:color="auto"/>
                        <w:right w:val="none" w:sz="0" w:space="0" w:color="auto"/>
                      </w:divBdr>
                      <w:divsChild>
                        <w:div w:id="1837109231">
                          <w:marLeft w:val="0"/>
                          <w:marRight w:val="0"/>
                          <w:marTop w:val="0"/>
                          <w:marBottom w:val="0"/>
                          <w:divBdr>
                            <w:top w:val="none" w:sz="0" w:space="0" w:color="auto"/>
                            <w:left w:val="none" w:sz="0" w:space="0" w:color="auto"/>
                            <w:bottom w:val="none" w:sz="0" w:space="0" w:color="auto"/>
                            <w:right w:val="none" w:sz="0" w:space="0" w:color="auto"/>
                          </w:divBdr>
                          <w:divsChild>
                            <w:div w:id="195042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2174769">
      <w:bodyDiv w:val="1"/>
      <w:marLeft w:val="0"/>
      <w:marRight w:val="0"/>
      <w:marTop w:val="0"/>
      <w:marBottom w:val="0"/>
      <w:divBdr>
        <w:top w:val="none" w:sz="0" w:space="0" w:color="auto"/>
        <w:left w:val="none" w:sz="0" w:space="0" w:color="auto"/>
        <w:bottom w:val="none" w:sz="0" w:space="0" w:color="auto"/>
        <w:right w:val="none" w:sz="0" w:space="0" w:color="auto"/>
      </w:divBdr>
    </w:div>
    <w:div w:id="19550909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rddoc/rddoc/templat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phg\Local%20Settings\Temporary%20Internet%20Files\OLK2\mQ%20System%20Test%20Report%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mQ System Test Report Template</Template>
  <TotalTime>24</TotalTime>
  <Pages>7</Pages>
  <Words>574</Words>
  <Characters>3388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System Test Report</vt:lpstr>
    </vt:vector>
  </TitlesOfParts>
  <Manager>Adrian Ichimescu</Manager>
  <Company>Anritsu SA Division</Company>
  <LinksUpToDate>false</LinksUpToDate>
  <CharactersWithSpaces>3955</CharactersWithSpaces>
  <SharedDoc>false</SharedDoc>
  <HLinks>
    <vt:vector size="108" baseType="variant">
      <vt:variant>
        <vt:i4>1507385</vt:i4>
      </vt:variant>
      <vt:variant>
        <vt:i4>216</vt:i4>
      </vt:variant>
      <vt:variant>
        <vt:i4>0</vt:i4>
      </vt:variant>
      <vt:variant>
        <vt:i4>5</vt:i4>
      </vt:variant>
      <vt:variant>
        <vt:lpwstr/>
      </vt:variant>
      <vt:variant>
        <vt:lpwstr>_Terms_and_abbreviations</vt:lpwstr>
      </vt:variant>
      <vt:variant>
        <vt:i4>8192120</vt:i4>
      </vt:variant>
      <vt:variant>
        <vt:i4>144</vt:i4>
      </vt:variant>
      <vt:variant>
        <vt:i4>0</vt:i4>
      </vt:variant>
      <vt:variant>
        <vt:i4>5</vt:i4>
      </vt:variant>
      <vt:variant>
        <vt:lpwstr>$a.uri</vt:lpwstr>
      </vt:variant>
      <vt:variant>
        <vt:lpwstr/>
      </vt:variant>
      <vt:variant>
        <vt:i4>2752536</vt:i4>
      </vt:variant>
      <vt:variant>
        <vt:i4>117</vt:i4>
      </vt:variant>
      <vt:variant>
        <vt:i4>0</vt:i4>
      </vt:variant>
      <vt:variant>
        <vt:i4>5</vt:i4>
      </vt:variant>
      <vt:variant>
        <vt:lpwstr>http://rddoc/rddoc/template</vt:lpwstr>
      </vt:variant>
      <vt:variant>
        <vt:lpwstr/>
      </vt:variant>
      <vt:variant>
        <vt:i4>5898262</vt:i4>
      </vt:variant>
      <vt:variant>
        <vt:i4>114</vt:i4>
      </vt:variant>
      <vt:variant>
        <vt:i4>0</vt:i4>
      </vt:variant>
      <vt:variant>
        <vt:i4>5</vt:i4>
      </vt:variant>
      <vt:variant>
        <vt:lpwstr>http://utmnnfs/quest7-packages/platform/platform_RHEL6.6/</vt:lpwstr>
      </vt:variant>
      <vt:variant>
        <vt:lpwstr/>
      </vt:variant>
      <vt:variant>
        <vt:i4>3080304</vt:i4>
      </vt:variant>
      <vt:variant>
        <vt:i4>111</vt:i4>
      </vt:variant>
      <vt:variant>
        <vt:i4>0</vt:i4>
      </vt:variant>
      <vt:variant>
        <vt:i4>5</vt:i4>
      </vt:variant>
      <vt:variant>
        <vt:lpwstr>http://utmnnfs/quest7-packages/platform/platform_CentOS6.6/</vt:lpwstr>
      </vt:variant>
      <vt:variant>
        <vt:lpwstr/>
      </vt:variant>
      <vt:variant>
        <vt:i4>8192105</vt:i4>
      </vt:variant>
      <vt:variant>
        <vt:i4>108</vt:i4>
      </vt:variant>
      <vt:variant>
        <vt:i4>0</vt:i4>
      </vt:variant>
      <vt:variant>
        <vt:i4>5</vt:i4>
      </vt:variant>
      <vt:variant>
        <vt:lpwstr>http://utmnnfs/quest7-packages/platform/platform-DWH/RDBMS/PostgreSQL/</vt:lpwstr>
      </vt:variant>
      <vt:variant>
        <vt:lpwstr/>
      </vt:variant>
      <vt:variant>
        <vt:i4>1638400</vt:i4>
      </vt:variant>
      <vt:variant>
        <vt:i4>95</vt:i4>
      </vt:variant>
      <vt:variant>
        <vt:i4>0</vt:i4>
      </vt:variant>
      <vt:variant>
        <vt:i4>5</vt:i4>
      </vt:variant>
      <vt:variant>
        <vt:lpwstr/>
      </vt:variant>
      <vt:variant>
        <vt:lpwstr>_Toc440900430</vt:lpwstr>
      </vt:variant>
      <vt:variant>
        <vt:i4>1572873</vt:i4>
      </vt:variant>
      <vt:variant>
        <vt:i4>89</vt:i4>
      </vt:variant>
      <vt:variant>
        <vt:i4>0</vt:i4>
      </vt:variant>
      <vt:variant>
        <vt:i4>5</vt:i4>
      </vt:variant>
      <vt:variant>
        <vt:lpwstr/>
      </vt:variant>
      <vt:variant>
        <vt:lpwstr>_Toc440900429</vt:lpwstr>
      </vt:variant>
      <vt:variant>
        <vt:i4>1572872</vt:i4>
      </vt:variant>
      <vt:variant>
        <vt:i4>83</vt:i4>
      </vt:variant>
      <vt:variant>
        <vt:i4>0</vt:i4>
      </vt:variant>
      <vt:variant>
        <vt:i4>5</vt:i4>
      </vt:variant>
      <vt:variant>
        <vt:lpwstr/>
      </vt:variant>
      <vt:variant>
        <vt:lpwstr>_Toc440900428</vt:lpwstr>
      </vt:variant>
      <vt:variant>
        <vt:i4>1572871</vt:i4>
      </vt:variant>
      <vt:variant>
        <vt:i4>77</vt:i4>
      </vt:variant>
      <vt:variant>
        <vt:i4>0</vt:i4>
      </vt:variant>
      <vt:variant>
        <vt:i4>5</vt:i4>
      </vt:variant>
      <vt:variant>
        <vt:lpwstr/>
      </vt:variant>
      <vt:variant>
        <vt:lpwstr>_Toc440900427</vt:lpwstr>
      </vt:variant>
      <vt:variant>
        <vt:i4>1572870</vt:i4>
      </vt:variant>
      <vt:variant>
        <vt:i4>71</vt:i4>
      </vt:variant>
      <vt:variant>
        <vt:i4>0</vt:i4>
      </vt:variant>
      <vt:variant>
        <vt:i4>5</vt:i4>
      </vt:variant>
      <vt:variant>
        <vt:lpwstr/>
      </vt:variant>
      <vt:variant>
        <vt:lpwstr>_Toc440900426</vt:lpwstr>
      </vt:variant>
      <vt:variant>
        <vt:i4>1572869</vt:i4>
      </vt:variant>
      <vt:variant>
        <vt:i4>65</vt:i4>
      </vt:variant>
      <vt:variant>
        <vt:i4>0</vt:i4>
      </vt:variant>
      <vt:variant>
        <vt:i4>5</vt:i4>
      </vt:variant>
      <vt:variant>
        <vt:lpwstr/>
      </vt:variant>
      <vt:variant>
        <vt:lpwstr>_Toc440900425</vt:lpwstr>
      </vt:variant>
      <vt:variant>
        <vt:i4>1572868</vt:i4>
      </vt:variant>
      <vt:variant>
        <vt:i4>59</vt:i4>
      </vt:variant>
      <vt:variant>
        <vt:i4>0</vt:i4>
      </vt:variant>
      <vt:variant>
        <vt:i4>5</vt:i4>
      </vt:variant>
      <vt:variant>
        <vt:lpwstr/>
      </vt:variant>
      <vt:variant>
        <vt:lpwstr>_Toc440900424</vt:lpwstr>
      </vt:variant>
      <vt:variant>
        <vt:i4>1572867</vt:i4>
      </vt:variant>
      <vt:variant>
        <vt:i4>53</vt:i4>
      </vt:variant>
      <vt:variant>
        <vt:i4>0</vt:i4>
      </vt:variant>
      <vt:variant>
        <vt:i4>5</vt:i4>
      </vt:variant>
      <vt:variant>
        <vt:lpwstr/>
      </vt:variant>
      <vt:variant>
        <vt:lpwstr>_Toc440900423</vt:lpwstr>
      </vt:variant>
      <vt:variant>
        <vt:i4>1572866</vt:i4>
      </vt:variant>
      <vt:variant>
        <vt:i4>47</vt:i4>
      </vt:variant>
      <vt:variant>
        <vt:i4>0</vt:i4>
      </vt:variant>
      <vt:variant>
        <vt:i4>5</vt:i4>
      </vt:variant>
      <vt:variant>
        <vt:lpwstr/>
      </vt:variant>
      <vt:variant>
        <vt:lpwstr>_Toc440900422</vt:lpwstr>
      </vt:variant>
      <vt:variant>
        <vt:i4>1572865</vt:i4>
      </vt:variant>
      <vt:variant>
        <vt:i4>41</vt:i4>
      </vt:variant>
      <vt:variant>
        <vt:i4>0</vt:i4>
      </vt:variant>
      <vt:variant>
        <vt:i4>5</vt:i4>
      </vt:variant>
      <vt:variant>
        <vt:lpwstr/>
      </vt:variant>
      <vt:variant>
        <vt:lpwstr>_Toc440900421</vt:lpwstr>
      </vt:variant>
      <vt:variant>
        <vt:i4>1572864</vt:i4>
      </vt:variant>
      <vt:variant>
        <vt:i4>35</vt:i4>
      </vt:variant>
      <vt:variant>
        <vt:i4>0</vt:i4>
      </vt:variant>
      <vt:variant>
        <vt:i4>5</vt:i4>
      </vt:variant>
      <vt:variant>
        <vt:lpwstr/>
      </vt:variant>
      <vt:variant>
        <vt:lpwstr>_Toc440900420</vt:lpwstr>
      </vt:variant>
      <vt:variant>
        <vt:i4>1769481</vt:i4>
      </vt:variant>
      <vt:variant>
        <vt:i4>29</vt:i4>
      </vt:variant>
      <vt:variant>
        <vt:i4>0</vt:i4>
      </vt:variant>
      <vt:variant>
        <vt:i4>5</vt:i4>
      </vt:variant>
      <vt:variant>
        <vt:lpwstr/>
      </vt:variant>
      <vt:variant>
        <vt:lpwstr>_Toc440900419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Test Report</dc:title>
  <dc:subject>PostgreSQL_9.3.5-1_1.0.1</dc:subject>
  <dc:creator>Libor Peltan</dc:creator>
  <cp:keywords/>
  <dc:description/>
  <cp:lastModifiedBy>Foršt, Karel</cp:lastModifiedBy>
  <cp:revision>10</cp:revision>
  <cp:lastPrinted>1999-10-07T16:38:00Z</cp:lastPrinted>
  <dcterms:created xsi:type="dcterms:W3CDTF">2016-07-22T21:33:00Z</dcterms:created>
  <dcterms:modified xsi:type="dcterms:W3CDTF">2018-02-19T11:33:00Z</dcterms:modified>
</cp:coreProperties>
</file>